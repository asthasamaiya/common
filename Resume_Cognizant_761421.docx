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2EFAB" w14:textId="77777777" w:rsidR="00622F74" w:rsidRDefault="00622F74" w:rsidP="00622F74">
      <w:pPr>
        <w:rPr>
          <w:lang w:val="fr-FR"/>
        </w:rPr>
      </w:pPr>
    </w:p>
    <w:p w14:paraId="5272EFAC" w14:textId="77777777" w:rsidR="00A45D3F" w:rsidRPr="00622F74" w:rsidRDefault="00A45D3F" w:rsidP="00622F74">
      <w:pPr>
        <w:rPr>
          <w:lang w:val="fr-FR"/>
        </w:rPr>
      </w:pPr>
    </w:p>
    <w:tbl>
      <w:tblPr>
        <w:tblW w:w="10552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7901"/>
      </w:tblGrid>
      <w:tr w:rsidR="00DC7C68" w:rsidRPr="005245B9" w14:paraId="5272EFAF" w14:textId="77777777" w:rsidTr="00347A38">
        <w:trPr>
          <w:trHeight w:val="768"/>
        </w:trPr>
        <w:tc>
          <w:tcPr>
            <w:tcW w:w="10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72EFAD" w14:textId="77777777" w:rsidR="00DC7C68" w:rsidRPr="005245B9" w:rsidRDefault="0019513F" w:rsidP="00DC7C68">
            <w:pPr>
              <w:jc w:val="center"/>
              <w:rPr>
                <w:rFonts w:asciiTheme="minorHAnsi" w:eastAsia="Calibri" w:hAnsiTheme="minorHAnsi" w:cs="Arial"/>
                <w:b/>
                <w:bCs/>
                <w:color w:val="000000"/>
                <w:sz w:val="24"/>
                <w:szCs w:val="24"/>
              </w:rPr>
            </w:pPr>
            <w:r w:rsidRPr="005245B9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</w:rPr>
              <w:t>Associate</w:t>
            </w:r>
            <w:r w:rsidR="00DC7C68" w:rsidRPr="005245B9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</w:rPr>
              <w:t xml:space="preserve"> Profiling</w:t>
            </w:r>
          </w:p>
          <w:p w14:paraId="5272EFAE" w14:textId="77777777" w:rsidR="00DC7C68" w:rsidRPr="005245B9" w:rsidRDefault="00DC7C68" w:rsidP="00DC7C68">
            <w:pPr>
              <w:jc w:val="center"/>
              <w:rPr>
                <w:rFonts w:asciiTheme="minorHAnsi" w:eastAsia="Calibri" w:hAnsiTheme="minorHAnsi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C7C68" w:rsidRPr="005245B9" w14:paraId="5272EFB2" w14:textId="77777777" w:rsidTr="006B15DC">
        <w:trPr>
          <w:trHeight w:val="403"/>
        </w:trPr>
        <w:tc>
          <w:tcPr>
            <w:tcW w:w="2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2EFB0" w14:textId="77777777" w:rsidR="00DC7C68" w:rsidRPr="005245B9" w:rsidRDefault="00DC7C68" w:rsidP="006B15DC">
            <w:pPr>
              <w:jc w:val="center"/>
              <w:rPr>
                <w:rFonts w:asciiTheme="minorHAnsi" w:eastAsia="Calibri" w:hAnsiTheme="minorHAnsi" w:cs="Arial"/>
                <w:b/>
                <w:color w:val="000000"/>
              </w:rPr>
            </w:pPr>
            <w:r w:rsidRPr="005245B9">
              <w:rPr>
                <w:rFonts w:asciiTheme="minorHAnsi" w:hAnsiTheme="minorHAnsi" w:cs="Arial"/>
                <w:b/>
                <w:color w:val="000000"/>
              </w:rPr>
              <w:t>Associate ID</w:t>
            </w:r>
          </w:p>
        </w:tc>
        <w:tc>
          <w:tcPr>
            <w:tcW w:w="7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72EFB1" w14:textId="2746D3D9" w:rsidR="00DC7C68" w:rsidRPr="005245B9" w:rsidRDefault="009C318B">
            <w:pPr>
              <w:rPr>
                <w:rFonts w:asciiTheme="minorHAnsi" w:eastAsia="Calibri" w:hAnsiTheme="minorHAnsi" w:cs="Arial"/>
                <w:color w:val="000000"/>
              </w:rPr>
            </w:pPr>
            <w:r>
              <w:rPr>
                <w:rFonts w:asciiTheme="minorHAnsi" w:eastAsia="Calibri" w:hAnsiTheme="minorHAnsi" w:cs="Arial"/>
                <w:color w:val="000000"/>
              </w:rPr>
              <w:t>761421</w:t>
            </w:r>
          </w:p>
        </w:tc>
      </w:tr>
      <w:tr w:rsidR="00DC7C68" w:rsidRPr="005245B9" w14:paraId="5272EFB5" w14:textId="77777777" w:rsidTr="006B15DC">
        <w:trPr>
          <w:trHeight w:val="340"/>
        </w:trPr>
        <w:tc>
          <w:tcPr>
            <w:tcW w:w="2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2EFB3" w14:textId="77777777" w:rsidR="00DC7C68" w:rsidRPr="005245B9" w:rsidRDefault="00DC7C68" w:rsidP="006B15DC">
            <w:pPr>
              <w:jc w:val="center"/>
              <w:rPr>
                <w:rFonts w:asciiTheme="minorHAnsi" w:eastAsia="Calibri" w:hAnsiTheme="minorHAnsi" w:cs="Arial"/>
                <w:b/>
                <w:color w:val="000000"/>
              </w:rPr>
            </w:pPr>
            <w:r w:rsidRPr="005245B9">
              <w:rPr>
                <w:rFonts w:asciiTheme="minorHAnsi" w:hAnsiTheme="minorHAnsi" w:cs="Arial"/>
                <w:b/>
                <w:color w:val="000000"/>
              </w:rPr>
              <w:t>Associate Name</w:t>
            </w:r>
          </w:p>
        </w:tc>
        <w:tc>
          <w:tcPr>
            <w:tcW w:w="7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72EFB4" w14:textId="61740E92" w:rsidR="00DC7C68" w:rsidRPr="001E540E" w:rsidRDefault="009C318B">
            <w:pPr>
              <w:rPr>
                <w:rFonts w:asciiTheme="minorHAnsi" w:eastAsia="Calibri" w:hAnsiTheme="minorHAnsi" w:cs="Arial"/>
                <w:color w:val="000000"/>
                <w:sz w:val="24"/>
                <w:szCs w:val="24"/>
              </w:rPr>
            </w:pPr>
            <w:r>
              <w:rPr>
                <w:rFonts w:asciiTheme="minorHAnsi" w:eastAsia="Calibri" w:hAnsiTheme="minorHAnsi" w:cs="Arial"/>
                <w:color w:val="000000"/>
                <w:sz w:val="24"/>
                <w:szCs w:val="24"/>
              </w:rPr>
              <w:t>Astha Samaiya</w:t>
            </w:r>
          </w:p>
        </w:tc>
      </w:tr>
      <w:tr w:rsidR="006B15DC" w:rsidRPr="005245B9" w14:paraId="5272EFB9" w14:textId="77777777" w:rsidTr="006B15DC">
        <w:trPr>
          <w:trHeight w:val="233"/>
        </w:trPr>
        <w:tc>
          <w:tcPr>
            <w:tcW w:w="265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2EFB6" w14:textId="77777777" w:rsidR="006B15DC" w:rsidRPr="005245B9" w:rsidRDefault="006B15DC" w:rsidP="00BA7DAA">
            <w:pPr>
              <w:jc w:val="center"/>
              <w:rPr>
                <w:rFonts w:asciiTheme="minorHAnsi" w:eastAsia="Calibri" w:hAnsiTheme="minorHAnsi" w:cs="Arial"/>
                <w:b/>
                <w:color w:val="000000"/>
              </w:rPr>
            </w:pPr>
            <w:r w:rsidRPr="005245B9">
              <w:rPr>
                <w:rFonts w:asciiTheme="minorHAnsi" w:hAnsiTheme="minorHAnsi" w:cs="Arial"/>
                <w:b/>
                <w:color w:val="000000"/>
              </w:rPr>
              <w:t xml:space="preserve">Exp (in </w:t>
            </w:r>
            <w:r w:rsidR="00BA7DAA">
              <w:rPr>
                <w:rFonts w:asciiTheme="minorHAnsi" w:hAnsiTheme="minorHAnsi" w:cs="Arial"/>
                <w:b/>
                <w:color w:val="000000"/>
              </w:rPr>
              <w:t>years</w:t>
            </w:r>
            <w:r w:rsidRPr="005245B9">
              <w:rPr>
                <w:rFonts w:asciiTheme="minorHAnsi" w:hAnsiTheme="minorHAnsi" w:cs="Arial"/>
                <w:b/>
                <w:color w:val="000000"/>
              </w:rPr>
              <w:t>)</w:t>
            </w:r>
          </w:p>
        </w:tc>
        <w:tc>
          <w:tcPr>
            <w:tcW w:w="7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72EFB7" w14:textId="77777777" w:rsidR="006B15DC" w:rsidRPr="005245B9" w:rsidRDefault="006B15DC" w:rsidP="00A30234">
            <w:pPr>
              <w:rPr>
                <w:rFonts w:asciiTheme="minorHAnsi" w:eastAsia="Calibri" w:hAnsiTheme="minorHAnsi" w:cs="Arial"/>
                <w:b/>
                <w:color w:val="000000"/>
              </w:rPr>
            </w:pPr>
            <w:r w:rsidRPr="005245B9">
              <w:rPr>
                <w:rFonts w:asciiTheme="minorHAnsi" w:eastAsia="Calibri" w:hAnsiTheme="minorHAnsi" w:cs="Arial"/>
                <w:b/>
                <w:color w:val="000000"/>
              </w:rPr>
              <w:t>Total Years       :</w:t>
            </w:r>
            <w:r w:rsidR="00395434">
              <w:rPr>
                <w:rFonts w:asciiTheme="minorHAnsi" w:eastAsia="Calibri" w:hAnsiTheme="minorHAnsi" w:cs="Arial"/>
                <w:b/>
                <w:color w:val="000000"/>
              </w:rPr>
              <w:t xml:space="preserve"> </w:t>
            </w:r>
          </w:p>
          <w:p w14:paraId="5272EFB8" w14:textId="36100ECC" w:rsidR="006B15DC" w:rsidRPr="005245B9" w:rsidRDefault="009C318B" w:rsidP="009C318B">
            <w:pPr>
              <w:rPr>
                <w:rFonts w:asciiTheme="minorHAnsi" w:eastAsia="Calibri" w:hAnsiTheme="minorHAnsi" w:cs="Arial"/>
                <w:b/>
                <w:color w:val="000000"/>
              </w:rPr>
            </w:pPr>
            <w:r>
              <w:rPr>
                <w:rFonts w:asciiTheme="minorHAnsi" w:eastAsia="Calibri" w:hAnsiTheme="minorHAnsi" w:cs="Arial"/>
                <w:b/>
                <w:color w:val="000000"/>
              </w:rPr>
              <w:t>1 year 5 months</w:t>
            </w:r>
          </w:p>
        </w:tc>
      </w:tr>
      <w:tr w:rsidR="006B15DC" w:rsidRPr="005245B9" w14:paraId="5272EFBD" w14:textId="77777777" w:rsidTr="006B15DC">
        <w:trPr>
          <w:trHeight w:val="232"/>
        </w:trPr>
        <w:tc>
          <w:tcPr>
            <w:tcW w:w="265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2EFBA" w14:textId="77777777" w:rsidR="006B15DC" w:rsidRPr="005245B9" w:rsidRDefault="006B15DC" w:rsidP="006B15DC">
            <w:pPr>
              <w:jc w:val="center"/>
              <w:rPr>
                <w:rFonts w:asciiTheme="minorHAnsi" w:hAnsiTheme="minorHAnsi" w:cs="Arial"/>
                <w:b/>
                <w:color w:val="000000"/>
              </w:rPr>
            </w:pPr>
          </w:p>
        </w:tc>
        <w:tc>
          <w:tcPr>
            <w:tcW w:w="7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72EFBB" w14:textId="77777777" w:rsidR="006B15DC" w:rsidRPr="005245B9" w:rsidRDefault="006B15DC" w:rsidP="00A30234">
            <w:pPr>
              <w:rPr>
                <w:rFonts w:asciiTheme="minorHAnsi" w:eastAsia="Calibri" w:hAnsiTheme="minorHAnsi" w:cs="Arial"/>
                <w:b/>
                <w:color w:val="000000"/>
              </w:rPr>
            </w:pPr>
            <w:r w:rsidRPr="005245B9">
              <w:rPr>
                <w:rFonts w:asciiTheme="minorHAnsi" w:eastAsia="Calibri" w:hAnsiTheme="minorHAnsi" w:cs="Arial"/>
                <w:b/>
                <w:color w:val="000000"/>
              </w:rPr>
              <w:t>Cognizant Exp  :</w:t>
            </w:r>
            <w:r w:rsidR="00395434">
              <w:rPr>
                <w:rFonts w:asciiTheme="minorHAnsi" w:eastAsia="Calibri" w:hAnsiTheme="minorHAnsi" w:cs="Arial"/>
                <w:b/>
                <w:color w:val="000000"/>
              </w:rPr>
              <w:t xml:space="preserve"> </w:t>
            </w:r>
          </w:p>
          <w:p w14:paraId="5272EFBC" w14:textId="1A5FE590" w:rsidR="006B15DC" w:rsidRPr="005245B9" w:rsidRDefault="009C318B" w:rsidP="009C318B">
            <w:pPr>
              <w:rPr>
                <w:rFonts w:asciiTheme="minorHAnsi" w:eastAsia="Calibri" w:hAnsiTheme="minorHAnsi" w:cs="Arial"/>
                <w:b/>
                <w:color w:val="000000"/>
              </w:rPr>
            </w:pPr>
            <w:r>
              <w:rPr>
                <w:rFonts w:asciiTheme="minorHAnsi" w:eastAsia="Calibri" w:hAnsiTheme="minorHAnsi" w:cs="Arial"/>
                <w:b/>
                <w:color w:val="000000"/>
              </w:rPr>
              <w:t>1 year 5 months</w:t>
            </w:r>
          </w:p>
        </w:tc>
      </w:tr>
      <w:tr w:rsidR="00DC7C68" w:rsidRPr="005245B9" w14:paraId="5272EFC0" w14:textId="77777777" w:rsidTr="006B15DC">
        <w:trPr>
          <w:trHeight w:val="403"/>
        </w:trPr>
        <w:tc>
          <w:tcPr>
            <w:tcW w:w="2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2EFBE" w14:textId="77777777" w:rsidR="00DC7C68" w:rsidRPr="005245B9" w:rsidRDefault="00DC7C68" w:rsidP="006B15DC">
            <w:pPr>
              <w:jc w:val="center"/>
              <w:rPr>
                <w:rFonts w:asciiTheme="minorHAnsi" w:eastAsia="Calibri" w:hAnsiTheme="minorHAnsi" w:cs="Arial"/>
                <w:b/>
                <w:color w:val="000000"/>
              </w:rPr>
            </w:pPr>
            <w:r w:rsidRPr="005245B9">
              <w:rPr>
                <w:rFonts w:asciiTheme="minorHAnsi" w:hAnsiTheme="minorHAnsi" w:cs="Arial"/>
                <w:b/>
                <w:color w:val="000000"/>
              </w:rPr>
              <w:t>Designation</w:t>
            </w:r>
          </w:p>
        </w:tc>
        <w:tc>
          <w:tcPr>
            <w:tcW w:w="79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72EFBF" w14:textId="50E855CC" w:rsidR="00DC7C68" w:rsidRPr="005245B9" w:rsidRDefault="009C318B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Programmer Analyst Trainee</w:t>
            </w:r>
          </w:p>
        </w:tc>
      </w:tr>
      <w:tr w:rsidR="00DC7C68" w:rsidRPr="005245B9" w14:paraId="5272EFC3" w14:textId="77777777" w:rsidTr="006B15DC">
        <w:trPr>
          <w:trHeight w:val="340"/>
        </w:trPr>
        <w:tc>
          <w:tcPr>
            <w:tcW w:w="26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2EFC1" w14:textId="77777777" w:rsidR="00DC7C68" w:rsidRPr="005245B9" w:rsidRDefault="00DC7C68" w:rsidP="006B15DC">
            <w:pPr>
              <w:jc w:val="center"/>
              <w:rPr>
                <w:rFonts w:asciiTheme="minorHAnsi" w:eastAsia="Calibri" w:hAnsiTheme="minorHAnsi" w:cs="Arial"/>
                <w:b/>
                <w:color w:val="000000"/>
              </w:rPr>
            </w:pPr>
            <w:r w:rsidRPr="005245B9">
              <w:rPr>
                <w:rFonts w:asciiTheme="minorHAnsi" w:hAnsiTheme="minorHAnsi" w:cs="Arial"/>
                <w:b/>
                <w:color w:val="000000"/>
              </w:rPr>
              <w:t>Contact number</w:t>
            </w:r>
          </w:p>
        </w:tc>
        <w:tc>
          <w:tcPr>
            <w:tcW w:w="79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72EFC2" w14:textId="38FD43E7" w:rsidR="00DC7C68" w:rsidRPr="005245B9" w:rsidRDefault="00BA7DAA" w:rsidP="00C92F0A">
            <w:pPr>
              <w:rPr>
                <w:rFonts w:asciiTheme="minorHAnsi" w:eastAsia="Calibr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 xml:space="preserve"> </w:t>
            </w:r>
            <w:r w:rsidR="009C318B">
              <w:rPr>
                <w:rFonts w:asciiTheme="minorHAnsi" w:hAnsiTheme="minorHAnsi" w:cs="Arial"/>
                <w:color w:val="000000"/>
              </w:rPr>
              <w:t>8989425892</w:t>
            </w:r>
          </w:p>
        </w:tc>
      </w:tr>
      <w:tr w:rsidR="00507785" w:rsidRPr="005245B9" w14:paraId="5272EFC6" w14:textId="77777777" w:rsidTr="006B15DC">
        <w:trPr>
          <w:trHeight w:val="668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2EFC4" w14:textId="77777777" w:rsidR="00507785" w:rsidRPr="005245B9" w:rsidRDefault="006B15DC" w:rsidP="006B15DC">
            <w:pPr>
              <w:jc w:val="center"/>
              <w:rPr>
                <w:rFonts w:asciiTheme="minorHAnsi" w:hAnsiTheme="minorHAnsi" w:cs="Arial"/>
                <w:b/>
                <w:color w:val="000000"/>
              </w:rPr>
            </w:pPr>
            <w:r w:rsidRPr="005245B9">
              <w:rPr>
                <w:rFonts w:asciiTheme="minorHAnsi" w:hAnsiTheme="minorHAnsi" w:cs="Arial"/>
                <w:b/>
                <w:color w:val="000000"/>
              </w:rPr>
              <w:t>Associates’ Current Role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72EFC5" w14:textId="0647F739" w:rsidR="00507785" w:rsidRPr="005245B9" w:rsidRDefault="009C318B" w:rsidP="0013178D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Trainee</w:t>
            </w:r>
          </w:p>
        </w:tc>
      </w:tr>
      <w:tr w:rsidR="006B15DC" w:rsidRPr="005245B9" w14:paraId="5272EFC9" w14:textId="77777777" w:rsidTr="006B15DC">
        <w:trPr>
          <w:trHeight w:val="668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2EFC7" w14:textId="77777777" w:rsidR="006B15DC" w:rsidRPr="005245B9" w:rsidRDefault="006B15DC" w:rsidP="006B15DC">
            <w:pPr>
              <w:jc w:val="center"/>
              <w:rPr>
                <w:rFonts w:asciiTheme="minorHAnsi" w:hAnsiTheme="minorHAnsi" w:cs="Arial"/>
                <w:b/>
                <w:color w:val="000000"/>
              </w:rPr>
            </w:pPr>
            <w:r w:rsidRPr="005245B9">
              <w:rPr>
                <w:rFonts w:asciiTheme="minorHAnsi" w:hAnsiTheme="minorHAnsi" w:cs="Arial"/>
                <w:b/>
                <w:color w:val="000000"/>
              </w:rPr>
              <w:t>Current Work Visa Status (I-94 expiry date, where applicable)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72EFC8" w14:textId="77777777" w:rsidR="006B15DC" w:rsidRPr="005245B9" w:rsidRDefault="00675896">
            <w:pPr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No Visa</w:t>
            </w:r>
          </w:p>
        </w:tc>
      </w:tr>
    </w:tbl>
    <w:p w14:paraId="5272EFCA" w14:textId="77777777" w:rsidR="00DC7C68" w:rsidRPr="005245B9" w:rsidRDefault="00DC7C68" w:rsidP="00DC7C68">
      <w:pPr>
        <w:rPr>
          <w:rFonts w:asciiTheme="minorHAnsi" w:eastAsia="Calibri" w:hAnsiTheme="minorHAnsi"/>
          <w:color w:val="000000"/>
        </w:rPr>
      </w:pPr>
    </w:p>
    <w:p w14:paraId="5272EFCB" w14:textId="77777777" w:rsidR="008D4ABE" w:rsidRDefault="008D4ABE" w:rsidP="00DC7C68">
      <w:pPr>
        <w:rPr>
          <w:rFonts w:ascii="Calibri" w:eastAsia="Calibri" w:hAnsi="Calibri"/>
          <w:color w:val="000000"/>
          <w:sz w:val="22"/>
          <w:szCs w:val="2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679"/>
        <w:gridCol w:w="3165"/>
        <w:gridCol w:w="2299"/>
        <w:gridCol w:w="1937"/>
      </w:tblGrid>
      <w:tr w:rsidR="00CB6813" w:rsidRPr="005245B9" w14:paraId="5272EFD0" w14:textId="77777777" w:rsidTr="005245B9">
        <w:tc>
          <w:tcPr>
            <w:tcW w:w="2722" w:type="dxa"/>
            <w:tcBorders>
              <w:bottom w:val="nil"/>
            </w:tcBorders>
            <w:shd w:val="solid" w:color="800080" w:fill="FFFFFF"/>
            <w:vAlign w:val="center"/>
          </w:tcPr>
          <w:p w14:paraId="5272EFCC" w14:textId="77777777" w:rsidR="008D4ABE" w:rsidRPr="005245B9" w:rsidRDefault="008D4ABE" w:rsidP="005245B9">
            <w:pPr>
              <w:spacing w:before="120"/>
              <w:jc w:val="center"/>
              <w:rPr>
                <w:rFonts w:asciiTheme="minorHAnsi" w:hAnsiTheme="minorHAnsi"/>
                <w:b/>
                <w:bCs/>
                <w:color w:val="FFFFFF"/>
                <w:lang w:val="fr-FR"/>
              </w:rPr>
            </w:pPr>
            <w:r w:rsidRPr="005245B9">
              <w:rPr>
                <w:rFonts w:asciiTheme="minorHAnsi" w:hAnsiTheme="minorHAnsi"/>
                <w:b/>
                <w:bCs/>
                <w:color w:val="FFFFFF"/>
                <w:lang w:val="fr-FR"/>
              </w:rPr>
              <w:t>Skill Classification</w:t>
            </w:r>
          </w:p>
        </w:tc>
        <w:tc>
          <w:tcPr>
            <w:tcW w:w="3236" w:type="dxa"/>
            <w:tcBorders>
              <w:bottom w:val="nil"/>
            </w:tcBorders>
            <w:shd w:val="solid" w:color="800080" w:fill="FFFFFF"/>
            <w:vAlign w:val="center"/>
          </w:tcPr>
          <w:p w14:paraId="5272EFCD" w14:textId="77777777" w:rsidR="008D4ABE" w:rsidRPr="005245B9" w:rsidRDefault="008D4ABE" w:rsidP="005245B9">
            <w:pPr>
              <w:spacing w:before="120"/>
              <w:jc w:val="center"/>
              <w:rPr>
                <w:rFonts w:asciiTheme="minorHAnsi" w:hAnsiTheme="minorHAnsi"/>
                <w:b/>
                <w:color w:val="FFFFFF"/>
                <w:lang w:val="fr-FR"/>
              </w:rPr>
            </w:pPr>
            <w:r w:rsidRPr="005245B9">
              <w:rPr>
                <w:rFonts w:asciiTheme="minorHAnsi" w:hAnsiTheme="minorHAnsi"/>
                <w:b/>
                <w:color w:val="FFFFFF"/>
                <w:lang w:val="fr-FR"/>
              </w:rPr>
              <w:t>Description</w:t>
            </w:r>
          </w:p>
        </w:tc>
        <w:tc>
          <w:tcPr>
            <w:tcW w:w="2340" w:type="dxa"/>
            <w:tcBorders>
              <w:bottom w:val="nil"/>
            </w:tcBorders>
            <w:shd w:val="solid" w:color="800080" w:fill="FFFFFF"/>
            <w:vAlign w:val="center"/>
          </w:tcPr>
          <w:p w14:paraId="5272EFCE" w14:textId="77777777" w:rsidR="008D4ABE" w:rsidRPr="005245B9" w:rsidRDefault="005245B9" w:rsidP="005245B9">
            <w:pPr>
              <w:spacing w:before="120"/>
              <w:jc w:val="center"/>
              <w:rPr>
                <w:rFonts w:asciiTheme="minorHAnsi" w:hAnsiTheme="minorHAnsi"/>
                <w:b/>
                <w:color w:val="FFFFFF"/>
                <w:lang w:val="fr-FR"/>
              </w:rPr>
            </w:pPr>
            <w:r w:rsidRPr="005245B9">
              <w:rPr>
                <w:rFonts w:asciiTheme="minorHAnsi" w:hAnsiTheme="minorHAnsi"/>
                <w:b/>
                <w:color w:val="FFFFFF"/>
                <w:lang w:val="fr-FR"/>
              </w:rPr>
              <w:t>Expérience</w:t>
            </w:r>
          </w:p>
        </w:tc>
        <w:tc>
          <w:tcPr>
            <w:tcW w:w="1998" w:type="dxa"/>
            <w:tcBorders>
              <w:bottom w:val="nil"/>
            </w:tcBorders>
            <w:shd w:val="solid" w:color="800080" w:fill="FFFFFF"/>
            <w:vAlign w:val="center"/>
          </w:tcPr>
          <w:p w14:paraId="5272EFCF" w14:textId="77777777" w:rsidR="008D4ABE" w:rsidRPr="005245B9" w:rsidRDefault="008D4ABE" w:rsidP="00352016">
            <w:pPr>
              <w:spacing w:before="120"/>
              <w:jc w:val="center"/>
              <w:rPr>
                <w:rFonts w:asciiTheme="minorHAnsi" w:hAnsiTheme="minorHAnsi"/>
                <w:b/>
                <w:color w:val="FFFFFF"/>
                <w:lang w:val="fr-FR"/>
              </w:rPr>
            </w:pPr>
          </w:p>
        </w:tc>
      </w:tr>
      <w:tr w:rsidR="00CB6813" w:rsidRPr="005245B9" w14:paraId="5272EFD5" w14:textId="77777777" w:rsidTr="005245B9">
        <w:tc>
          <w:tcPr>
            <w:tcW w:w="2722" w:type="dxa"/>
            <w:tcBorders>
              <w:top w:val="nil"/>
              <w:left w:val="nil"/>
              <w:bottom w:val="single" w:sz="4" w:space="0" w:color="auto"/>
            </w:tcBorders>
            <w:shd w:val="solid" w:color="C0C0C0" w:fill="FFFFFF"/>
          </w:tcPr>
          <w:p w14:paraId="5272EFD1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bCs/>
                <w:lang w:val="fr-FR"/>
              </w:rPr>
            </w:pPr>
            <w:r w:rsidRPr="005245B9">
              <w:rPr>
                <w:rFonts w:asciiTheme="minorHAnsi" w:hAnsiTheme="minorHAnsi"/>
                <w:bCs/>
                <w:lang w:val="fr-FR"/>
              </w:rPr>
              <w:t>PrimarySkills</w:t>
            </w:r>
          </w:p>
        </w:tc>
        <w:tc>
          <w:tcPr>
            <w:tcW w:w="32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72EFD2" w14:textId="69C7FF4E" w:rsidR="008D4ABE" w:rsidRPr="005245B9" w:rsidRDefault="009C318B" w:rsidP="00E54297">
            <w:pPr>
              <w:spacing w:before="120"/>
              <w:rPr>
                <w:rFonts w:asciiTheme="minorHAnsi" w:hAnsiTheme="minorHAnsi"/>
                <w:lang w:val="fr-FR"/>
              </w:rPr>
            </w:pPr>
            <w:r>
              <w:rPr>
                <w:rFonts w:ascii="Trebuchet MS" w:hAnsi="Trebuchet MS"/>
                <w:color w:val="000000"/>
              </w:rPr>
              <w:t>Java, HTML, CSS, SQL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72EFD3" w14:textId="78373B80" w:rsidR="008D4ABE" w:rsidRPr="005245B9" w:rsidRDefault="00F3067B" w:rsidP="005245B9">
            <w:pPr>
              <w:spacing w:before="12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             </w:t>
            </w:r>
            <w:r w:rsidR="009C318B">
              <w:rPr>
                <w:rFonts w:asciiTheme="minorHAnsi" w:hAnsiTheme="minorHAnsi"/>
                <w:lang w:val="fr-FR"/>
              </w:rPr>
              <w:t xml:space="preserve"> </w:t>
            </w:r>
            <w:r>
              <w:rPr>
                <w:rFonts w:asciiTheme="minorHAnsi" w:hAnsiTheme="minorHAnsi"/>
                <w:lang w:val="fr-FR"/>
              </w:rPr>
              <w:t xml:space="preserve"> 6 months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272EFD4" w14:textId="77777777" w:rsidR="008D4ABE" w:rsidRPr="005245B9" w:rsidRDefault="001E540E" w:rsidP="002662E3">
            <w:pPr>
              <w:spacing w:before="12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           </w:t>
            </w:r>
          </w:p>
        </w:tc>
      </w:tr>
      <w:tr w:rsidR="00CB6813" w:rsidRPr="005245B9" w14:paraId="5272EFDA" w14:textId="77777777" w:rsidTr="005245B9"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solid" w:color="C0C0C0" w:fill="FFFFFF"/>
          </w:tcPr>
          <w:p w14:paraId="5272EFD6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bCs/>
                <w:lang w:val="fr-FR"/>
              </w:rPr>
            </w:pPr>
            <w:r w:rsidRPr="005245B9">
              <w:rPr>
                <w:rFonts w:asciiTheme="minorHAnsi" w:hAnsiTheme="minorHAnsi"/>
                <w:bCs/>
                <w:lang w:val="fr-FR"/>
              </w:rPr>
              <w:t>SecondarySkills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72EFD7" w14:textId="0858099C" w:rsidR="008D4ABE" w:rsidRPr="005245B9" w:rsidRDefault="009C318B" w:rsidP="002662E3">
            <w:pPr>
              <w:spacing w:before="12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Spring MVC, Spring Boot, Angular , JavaScript</w:t>
            </w:r>
            <w:r w:rsidR="00F3067B">
              <w:rPr>
                <w:rFonts w:asciiTheme="minorHAnsi" w:hAnsiTheme="minorHAnsi"/>
                <w:lang w:val="fr-FR"/>
              </w:rPr>
              <w:t>, Bootstrap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72EFD8" w14:textId="08FABBD5" w:rsidR="008D4ABE" w:rsidRPr="005245B9" w:rsidRDefault="00F3067B" w:rsidP="005245B9">
            <w:pPr>
              <w:spacing w:before="12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          </w:t>
            </w:r>
            <w:r w:rsidR="002662E3">
              <w:rPr>
                <w:rFonts w:asciiTheme="minorHAnsi" w:hAnsiTheme="minorHAnsi"/>
                <w:lang w:val="fr-FR"/>
              </w:rPr>
              <w:t xml:space="preserve">  </w:t>
            </w:r>
            <w:r>
              <w:rPr>
                <w:rFonts w:asciiTheme="minorHAnsi" w:hAnsiTheme="minorHAnsi"/>
                <w:lang w:val="fr-FR"/>
              </w:rPr>
              <w:t>3- months training</w:t>
            </w:r>
            <w:r w:rsidR="009C318B">
              <w:rPr>
                <w:rFonts w:asciiTheme="minorHAnsi" w:hAnsiTheme="minorHAnsi"/>
                <w:lang w:val="fr-FR"/>
              </w:rPr>
              <w:t xml:space="preserve"> </w:t>
            </w:r>
            <w:r w:rsidR="002662E3">
              <w:rPr>
                <w:rFonts w:asciiTheme="minorHAnsi" w:hAnsiTheme="minorHAnsi"/>
                <w:lang w:val="fr-FR"/>
              </w:rPr>
              <w:t xml:space="preserve"> </w:t>
            </w:r>
            <w:r>
              <w:rPr>
                <w:rFonts w:asciiTheme="minorHAnsi" w:hAnsiTheme="minorHAnsi"/>
                <w:lang w:val="fr-FR"/>
              </w:rPr>
              <w:t xml:space="preserve">    </w:t>
            </w: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72EFD9" w14:textId="77777777" w:rsidR="008D4ABE" w:rsidRPr="005245B9" w:rsidRDefault="00DD3B77" w:rsidP="005245B9">
            <w:pPr>
              <w:spacing w:before="12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           </w:t>
            </w:r>
          </w:p>
        </w:tc>
      </w:tr>
      <w:tr w:rsidR="00CB6813" w:rsidRPr="005245B9" w14:paraId="5272EFDF" w14:textId="77777777" w:rsidTr="005245B9"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solid" w:color="C0C0C0" w:fill="FFFFFF"/>
          </w:tcPr>
          <w:p w14:paraId="5272EFDB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bCs/>
                <w:lang w:val="fr-FR"/>
              </w:rPr>
            </w:pPr>
            <w:r w:rsidRPr="005245B9">
              <w:rPr>
                <w:rFonts w:asciiTheme="minorHAnsi" w:hAnsiTheme="minorHAnsi"/>
                <w:bCs/>
                <w:lang w:val="fr-FR"/>
              </w:rPr>
              <w:t>Databases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72EFDC" w14:textId="666048C9" w:rsidR="008D4ABE" w:rsidRPr="005245B9" w:rsidRDefault="006E1BC8" w:rsidP="008971D6">
            <w:pPr>
              <w:spacing w:before="120"/>
              <w:rPr>
                <w:rFonts w:asciiTheme="minorHAnsi" w:hAnsiTheme="minorHAnsi"/>
                <w:lang w:val="fr-FR"/>
              </w:rPr>
            </w:pPr>
            <w:r>
              <w:rPr>
                <w:rFonts w:ascii="Trebuchet MS" w:hAnsi="Trebuchet MS"/>
                <w:color w:val="000000"/>
              </w:rPr>
              <w:t xml:space="preserve">Oracle, </w:t>
            </w:r>
            <w:r w:rsidR="008971D6">
              <w:rPr>
                <w:rFonts w:ascii="Trebuchet MS" w:hAnsi="Trebuchet MS"/>
                <w:color w:val="000000"/>
              </w:rPr>
              <w:t>My</w:t>
            </w:r>
            <w:r w:rsidR="00F92365">
              <w:rPr>
                <w:rFonts w:ascii="Trebuchet MS" w:hAnsi="Trebuchet MS"/>
                <w:color w:val="000000"/>
              </w:rPr>
              <w:t>SQL</w:t>
            </w:r>
            <w:r>
              <w:rPr>
                <w:rFonts w:ascii="Trebuchet MS" w:hAnsi="Trebuchet MS"/>
                <w:color w:val="000000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72EFDD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72EFDE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lang w:val="fr-FR"/>
              </w:rPr>
            </w:pPr>
          </w:p>
        </w:tc>
      </w:tr>
      <w:tr w:rsidR="00CB6813" w:rsidRPr="005245B9" w14:paraId="5272EFE4" w14:textId="77777777" w:rsidTr="005245B9"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solid" w:color="C0C0C0" w:fill="FFFFFF"/>
          </w:tcPr>
          <w:p w14:paraId="5272EFE0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bCs/>
                <w:lang w:val="fr-FR"/>
              </w:rPr>
            </w:pPr>
            <w:r w:rsidRPr="005245B9">
              <w:rPr>
                <w:rFonts w:asciiTheme="minorHAnsi" w:hAnsiTheme="minorHAnsi"/>
                <w:bCs/>
                <w:lang w:val="fr-FR"/>
              </w:rPr>
              <w:t>Tools Used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72EFE1" w14:textId="5E872690" w:rsidR="008D4ABE" w:rsidRPr="005245B9" w:rsidRDefault="00F3067B" w:rsidP="00F92365">
            <w:pPr>
              <w:spacing w:before="12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JIRA, SVM, GIT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72EFE2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72EFE3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lang w:val="fr-FR"/>
              </w:rPr>
            </w:pPr>
          </w:p>
        </w:tc>
      </w:tr>
      <w:tr w:rsidR="00CB6813" w:rsidRPr="005245B9" w14:paraId="5272EFE9" w14:textId="77777777" w:rsidTr="005245B9"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solid" w:color="C0C0C0" w:fill="FFFFFF"/>
          </w:tcPr>
          <w:p w14:paraId="5272EFE5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bCs/>
                <w:lang w:val="fr-FR"/>
              </w:rPr>
            </w:pPr>
            <w:r w:rsidRPr="005245B9">
              <w:rPr>
                <w:rFonts w:asciiTheme="minorHAnsi" w:hAnsiTheme="minorHAnsi"/>
                <w:bCs/>
                <w:lang w:val="fr-FR"/>
              </w:rPr>
              <w:t>Management Skills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72EFE6" w14:textId="77777777" w:rsidR="008D4ABE" w:rsidRPr="005245B9" w:rsidRDefault="00BA7DAA" w:rsidP="005245B9">
            <w:pPr>
              <w:spacing w:before="120"/>
              <w:rPr>
                <w:rFonts w:asciiTheme="minorHAnsi" w:hAnsiTheme="minorHAnsi"/>
                <w:lang w:val="fr-FR"/>
              </w:rPr>
            </w:pPr>
            <w:r w:rsidRPr="00F92365">
              <w:rPr>
                <w:rFonts w:ascii="Trebuchet MS" w:hAnsi="Trebuchet MS"/>
                <w:color w:val="000000"/>
              </w:rPr>
              <w:t>MS Excel and Power Point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72EFE7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72EFE8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lang w:val="fr-FR"/>
              </w:rPr>
            </w:pPr>
          </w:p>
        </w:tc>
      </w:tr>
      <w:tr w:rsidR="00CB6813" w:rsidRPr="005245B9" w14:paraId="5272EFEE" w14:textId="77777777" w:rsidTr="005245B9"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solid" w:color="C0C0C0" w:fill="FFFFFF"/>
          </w:tcPr>
          <w:p w14:paraId="5272EFEA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bCs/>
                <w:lang w:val="fr-FR"/>
              </w:rPr>
            </w:pPr>
            <w:r w:rsidRPr="005245B9">
              <w:rPr>
                <w:rFonts w:asciiTheme="minorHAnsi" w:hAnsiTheme="minorHAnsi"/>
                <w:bCs/>
                <w:lang w:val="fr-FR"/>
              </w:rPr>
              <w:t>Domain knowledge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72EFEB" w14:textId="23E030AE" w:rsidR="008D4ABE" w:rsidRPr="005245B9" w:rsidRDefault="00F3067B" w:rsidP="00F3067B">
            <w:pPr>
              <w:spacing w:before="120"/>
              <w:rPr>
                <w:rFonts w:asciiTheme="minorHAnsi" w:hAnsiTheme="minorHAnsi"/>
                <w:lang w:val="fr-FR"/>
              </w:rPr>
            </w:pPr>
            <w:r>
              <w:rPr>
                <w:rFonts w:ascii="Trebuchet MS" w:hAnsi="Trebuchet MS"/>
                <w:color w:val="000000"/>
              </w:rPr>
              <w:t>BFS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72EFEC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72EFED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lang w:val="fr-FR"/>
              </w:rPr>
            </w:pPr>
          </w:p>
        </w:tc>
      </w:tr>
      <w:tr w:rsidR="00CB6813" w:rsidRPr="005245B9" w14:paraId="5272EFF3" w14:textId="77777777" w:rsidTr="005245B9"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solid" w:color="C0C0C0" w:fill="FFFFFF"/>
          </w:tcPr>
          <w:p w14:paraId="5272EFEF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bCs/>
                <w:lang w:val="fr-FR"/>
              </w:rPr>
            </w:pPr>
            <w:r w:rsidRPr="005245B9">
              <w:rPr>
                <w:rFonts w:asciiTheme="minorHAnsi" w:hAnsiTheme="minorHAnsi"/>
                <w:bCs/>
                <w:lang w:val="fr-FR"/>
              </w:rPr>
              <w:t>Others (Any</w:t>
            </w:r>
            <w:r w:rsidR="00F92365">
              <w:rPr>
                <w:rFonts w:asciiTheme="minorHAnsi" w:hAnsiTheme="minorHAnsi"/>
                <w:bCs/>
                <w:lang w:val="fr-FR"/>
              </w:rPr>
              <w:t xml:space="preserve"> </w:t>
            </w:r>
            <w:r w:rsidRPr="005245B9">
              <w:rPr>
                <w:rFonts w:asciiTheme="minorHAnsi" w:hAnsiTheme="minorHAnsi"/>
                <w:bCs/>
                <w:lang w:val="fr-FR"/>
              </w:rPr>
              <w:t>other classification you</w:t>
            </w:r>
            <w:r w:rsidR="00F92365">
              <w:rPr>
                <w:rFonts w:asciiTheme="minorHAnsi" w:hAnsiTheme="minorHAnsi"/>
                <w:bCs/>
                <w:lang w:val="fr-FR"/>
              </w:rPr>
              <w:t xml:space="preserve"> </w:t>
            </w:r>
            <w:r w:rsidRPr="005245B9">
              <w:rPr>
                <w:rFonts w:asciiTheme="minorHAnsi" w:hAnsiTheme="minorHAnsi"/>
                <w:bCs/>
                <w:lang w:val="fr-FR"/>
              </w:rPr>
              <w:t>would</w:t>
            </w:r>
            <w:r w:rsidR="00F92365">
              <w:rPr>
                <w:rFonts w:asciiTheme="minorHAnsi" w:hAnsiTheme="minorHAnsi"/>
                <w:bCs/>
                <w:lang w:val="fr-FR"/>
              </w:rPr>
              <w:t xml:space="preserve"> </w:t>
            </w:r>
            <w:r w:rsidRPr="005245B9">
              <w:rPr>
                <w:rFonts w:asciiTheme="minorHAnsi" w:hAnsiTheme="minorHAnsi"/>
                <w:bCs/>
                <w:lang w:val="fr-FR"/>
              </w:rPr>
              <w:t>like to highlight)</w:t>
            </w:r>
          </w:p>
        </w:tc>
        <w:tc>
          <w:tcPr>
            <w:tcW w:w="3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72EFF0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72EFF1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lang w:val="fr-FR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72EFF2" w14:textId="77777777" w:rsidR="008D4ABE" w:rsidRPr="005245B9" w:rsidRDefault="008D4ABE" w:rsidP="005245B9">
            <w:pPr>
              <w:spacing w:before="120"/>
              <w:rPr>
                <w:rFonts w:asciiTheme="minorHAnsi" w:hAnsiTheme="minorHAnsi"/>
                <w:lang w:val="fr-FR"/>
              </w:rPr>
            </w:pPr>
          </w:p>
        </w:tc>
      </w:tr>
    </w:tbl>
    <w:p w14:paraId="5272EFF4" w14:textId="77777777" w:rsidR="008D4ABE" w:rsidRPr="00654DA2" w:rsidRDefault="00DC7C68" w:rsidP="008D4ABE">
      <w:pPr>
        <w:pStyle w:val="NameAndAddress"/>
        <w:jc w:val="center"/>
        <w:rPr>
          <w:szCs w:val="24"/>
          <w:lang w:val="fr-FR"/>
        </w:rPr>
      </w:pPr>
      <w:bookmarkStart w:id="0" w:name="_GoBack"/>
      <w:bookmarkEnd w:id="0"/>
      <w:r>
        <w:rPr>
          <w:lang w:val="fr-FR"/>
        </w:rPr>
        <w:br w:type="page"/>
      </w:r>
    </w:p>
    <w:p w14:paraId="5272EFF5" w14:textId="77777777" w:rsidR="00B24680" w:rsidRDefault="00B24680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SUMMARY</w:t>
      </w:r>
    </w:p>
    <w:p w14:paraId="5272EFF6" w14:textId="77777777" w:rsidR="00B24680" w:rsidRDefault="00B24680">
      <w:pPr>
        <w:rPr>
          <w:rFonts w:ascii="Garamond" w:hAnsi="Garamond" w:cs="Arial"/>
          <w:b/>
          <w:sz w:val="22"/>
          <w:szCs w:val="22"/>
        </w:rPr>
      </w:pPr>
    </w:p>
    <w:p w14:paraId="5272EFF8" w14:textId="0D7E6148" w:rsidR="00B24680" w:rsidRPr="0013178D" w:rsidRDefault="0013178D" w:rsidP="00F3067B">
      <w:pPr>
        <w:numPr>
          <w:ilvl w:val="0"/>
          <w:numId w:val="31"/>
        </w:numPr>
        <w:tabs>
          <w:tab w:val="left" w:pos="380"/>
        </w:tabs>
        <w:spacing w:line="360" w:lineRule="auto"/>
        <w:ind w:left="360" w:hanging="360"/>
        <w:rPr>
          <w:rFonts w:ascii="Trebuchet MS" w:hAnsi="Trebuchet MS"/>
          <w:color w:val="000000"/>
        </w:rPr>
      </w:pPr>
      <w:r w:rsidRPr="0013178D">
        <w:rPr>
          <w:rFonts w:ascii="Trebuchet MS" w:hAnsi="Trebuchet MS"/>
          <w:color w:val="000000"/>
        </w:rPr>
        <w:t>Competent &amp; dilige</w:t>
      </w:r>
      <w:r w:rsidR="00F3067B">
        <w:rPr>
          <w:rFonts w:ascii="Trebuchet MS" w:hAnsi="Trebuchet MS"/>
          <w:color w:val="000000"/>
        </w:rPr>
        <w:t>nt professional having over 1.5</w:t>
      </w:r>
      <w:r w:rsidRPr="0013178D">
        <w:rPr>
          <w:rFonts w:ascii="Trebuchet MS" w:hAnsi="Trebuchet MS"/>
          <w:color w:val="000000"/>
        </w:rPr>
        <w:t xml:space="preserve"> years of experience in </w:t>
      </w:r>
      <w:r w:rsidR="00F3067B">
        <w:rPr>
          <w:rFonts w:ascii="Trebuchet MS" w:hAnsi="Trebuchet MS"/>
          <w:color w:val="000000"/>
        </w:rPr>
        <w:t>development and bug detection and resolution.</w:t>
      </w:r>
    </w:p>
    <w:p w14:paraId="5272EFF9" w14:textId="77777777" w:rsidR="00B24680" w:rsidRDefault="00B24680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MANAGEMENT SKILLS</w:t>
      </w:r>
    </w:p>
    <w:p w14:paraId="5272EFFA" w14:textId="77777777" w:rsidR="00B24680" w:rsidRDefault="00B24680">
      <w:pPr>
        <w:ind w:left="360"/>
        <w:rPr>
          <w:rFonts w:ascii="Garamond" w:hAnsi="Garamond"/>
          <w:sz w:val="22"/>
          <w:szCs w:val="22"/>
        </w:rPr>
      </w:pPr>
    </w:p>
    <w:p w14:paraId="5272EFFD" w14:textId="77777777" w:rsidR="00675896" w:rsidRPr="00296CAD" w:rsidRDefault="00675896" w:rsidP="00675896">
      <w:pPr>
        <w:pStyle w:val="ListParagraph"/>
        <w:numPr>
          <w:ilvl w:val="0"/>
          <w:numId w:val="32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296CAD">
        <w:rPr>
          <w:rFonts w:ascii="Trebuchet MS" w:eastAsia="Times New Roman" w:hAnsi="Trebuchet MS" w:cs="Times New Roman"/>
          <w:color w:val="000000"/>
          <w:sz w:val="20"/>
          <w:szCs w:val="20"/>
        </w:rPr>
        <w:t>Good Analytical and Communication Skills and ability to work independently with minimal supervision and perform as part of a team. Ability to work under competing deadlines.</w:t>
      </w:r>
    </w:p>
    <w:p w14:paraId="052C51E3" w14:textId="755388C8" w:rsidR="006E1BC8" w:rsidRPr="006E1BC8" w:rsidRDefault="00675896" w:rsidP="006E1BC8">
      <w:pPr>
        <w:pStyle w:val="ListParagraph"/>
        <w:numPr>
          <w:ilvl w:val="0"/>
          <w:numId w:val="32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296CAD">
        <w:rPr>
          <w:rFonts w:ascii="Trebuchet MS" w:eastAsia="Times New Roman" w:hAnsi="Trebuchet MS" w:cs="Times New Roman"/>
          <w:color w:val="000000"/>
          <w:sz w:val="20"/>
          <w:szCs w:val="20"/>
        </w:rPr>
        <w:t>Ability to l</w:t>
      </w:r>
      <w:r w:rsidR="006E1BC8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earn and adapt to new </w:t>
      </w:r>
      <w:r w:rsidRPr="00296CAD">
        <w:rPr>
          <w:rFonts w:ascii="Trebuchet MS" w:eastAsia="Times New Roman" w:hAnsi="Trebuchet MS" w:cs="Times New Roman"/>
          <w:color w:val="000000"/>
          <w:sz w:val="20"/>
          <w:szCs w:val="20"/>
        </w:rPr>
        <w:t>technologies</w:t>
      </w:r>
      <w:r w:rsidR="006E1BC8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and tools</w:t>
      </w:r>
      <w:r w:rsidRPr="00296CAD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very quickly.</w:t>
      </w:r>
    </w:p>
    <w:p w14:paraId="1705614C" w14:textId="77777777" w:rsidR="006E1BC8" w:rsidRPr="00296CAD" w:rsidRDefault="006E1BC8" w:rsidP="006E1BC8">
      <w:pPr>
        <w:numPr>
          <w:ilvl w:val="0"/>
          <w:numId w:val="32"/>
        </w:numPr>
        <w:rPr>
          <w:rFonts w:ascii="Trebuchet MS" w:hAnsi="Trebuchet MS"/>
          <w:color w:val="000000"/>
        </w:rPr>
      </w:pPr>
      <w:r w:rsidRPr="00296CAD">
        <w:rPr>
          <w:rFonts w:ascii="Trebuchet MS" w:hAnsi="Trebuchet MS"/>
          <w:color w:val="000000"/>
        </w:rPr>
        <w:t xml:space="preserve">Experience in working </w:t>
      </w:r>
      <w:r>
        <w:rPr>
          <w:rFonts w:ascii="Trebuchet MS" w:hAnsi="Trebuchet MS"/>
          <w:color w:val="000000"/>
        </w:rPr>
        <w:t>in application bug detection and resolution.</w:t>
      </w:r>
    </w:p>
    <w:p w14:paraId="2206E3E8" w14:textId="77777777" w:rsidR="006E1BC8" w:rsidRPr="00296CAD" w:rsidRDefault="006E1BC8" w:rsidP="006E1BC8">
      <w:pPr>
        <w:pStyle w:val="ListParagraph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14:paraId="5272EFFF" w14:textId="77777777" w:rsidR="00B24680" w:rsidRDefault="00B24680">
      <w:pPr>
        <w:rPr>
          <w:rFonts w:ascii="Garamond" w:hAnsi="Garamond"/>
          <w:color w:val="000000"/>
          <w:sz w:val="22"/>
          <w:szCs w:val="22"/>
        </w:rPr>
      </w:pPr>
    </w:p>
    <w:p w14:paraId="5272F000" w14:textId="77777777" w:rsidR="00B24680" w:rsidRDefault="00B24680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TECHNICAL SKILLS</w:t>
      </w:r>
    </w:p>
    <w:p w14:paraId="5272F001" w14:textId="77777777" w:rsidR="00B24680" w:rsidRDefault="00B24680">
      <w:pPr>
        <w:rPr>
          <w:rFonts w:ascii="Garamond" w:hAnsi="Garamond"/>
          <w:sz w:val="22"/>
          <w:szCs w:val="22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9"/>
        <w:gridCol w:w="6779"/>
      </w:tblGrid>
      <w:tr w:rsidR="00675896" w:rsidRPr="00296CAD" w14:paraId="5272F004" w14:textId="77777777" w:rsidTr="001C37D2">
        <w:trPr>
          <w:trHeight w:val="1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2F002" w14:textId="77777777" w:rsidR="00675896" w:rsidRPr="00296CAD" w:rsidRDefault="00675896" w:rsidP="001C37D2">
            <w:pPr>
              <w:rPr>
                <w:rFonts w:ascii="Trebuchet MS" w:hAnsi="Trebuchet MS"/>
              </w:rPr>
            </w:pPr>
            <w:r w:rsidRPr="00296CAD">
              <w:rPr>
                <w:rFonts w:ascii="Trebuchet MS" w:hAnsi="Trebuchet MS"/>
                <w:color w:val="000000"/>
              </w:rPr>
              <w:t>Languages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2F003" w14:textId="53ABDF96" w:rsidR="00675896" w:rsidRPr="00296CAD" w:rsidRDefault="006E1BC8" w:rsidP="001E540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000000"/>
              </w:rPr>
              <w:t>Java, SQL, HTML, CSS, JavaScript</w:t>
            </w:r>
          </w:p>
        </w:tc>
      </w:tr>
      <w:tr w:rsidR="006E1BC8" w:rsidRPr="00296CAD" w14:paraId="5272F007" w14:textId="77777777" w:rsidTr="001C37D2">
        <w:trPr>
          <w:trHeight w:val="1"/>
        </w:trPr>
        <w:tc>
          <w:tcPr>
            <w:tcW w:w="269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2F005" w14:textId="77777777" w:rsidR="006E1BC8" w:rsidRPr="00296CAD" w:rsidRDefault="006E1BC8" w:rsidP="006E1BC8">
            <w:pPr>
              <w:rPr>
                <w:rFonts w:ascii="Trebuchet MS" w:hAnsi="Trebuchet MS"/>
              </w:rPr>
            </w:pPr>
            <w:r w:rsidRPr="00296CAD">
              <w:rPr>
                <w:rFonts w:ascii="Trebuchet MS" w:hAnsi="Trebuchet MS"/>
                <w:color w:val="000000"/>
              </w:rPr>
              <w:t>Software tools and Utilities</w:t>
            </w:r>
          </w:p>
        </w:tc>
        <w:tc>
          <w:tcPr>
            <w:tcW w:w="677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2F006" w14:textId="0224DF2A" w:rsidR="006E1BC8" w:rsidRPr="00296CAD" w:rsidRDefault="006E1BC8" w:rsidP="006E1BC8">
            <w:pPr>
              <w:rPr>
                <w:rFonts w:ascii="Trebuchet MS" w:hAnsi="Trebuchet MS"/>
              </w:rPr>
            </w:pPr>
            <w:r>
              <w:rPr>
                <w:rFonts w:asciiTheme="minorHAnsi" w:hAnsiTheme="minorHAnsi"/>
                <w:lang w:val="fr-FR"/>
              </w:rPr>
              <w:t>JIRA, SVM, GIT</w:t>
            </w:r>
          </w:p>
        </w:tc>
      </w:tr>
      <w:tr w:rsidR="006E1BC8" w:rsidRPr="00296CAD" w14:paraId="5272F00A" w14:textId="77777777" w:rsidTr="001C37D2">
        <w:trPr>
          <w:trHeight w:val="1"/>
        </w:trPr>
        <w:tc>
          <w:tcPr>
            <w:tcW w:w="269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2F008" w14:textId="77777777" w:rsidR="006E1BC8" w:rsidRPr="00296CAD" w:rsidRDefault="006E1BC8" w:rsidP="006E1BC8">
            <w:pPr>
              <w:rPr>
                <w:rFonts w:ascii="Trebuchet MS" w:hAnsi="Trebuchet MS"/>
              </w:rPr>
            </w:pPr>
            <w:r w:rsidRPr="00296CAD">
              <w:rPr>
                <w:rFonts w:ascii="Trebuchet MS" w:hAnsi="Trebuchet MS"/>
                <w:color w:val="000000"/>
              </w:rPr>
              <w:t>Database Technologies</w:t>
            </w:r>
          </w:p>
        </w:tc>
        <w:tc>
          <w:tcPr>
            <w:tcW w:w="677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2F009" w14:textId="4AE1E361" w:rsidR="006E1BC8" w:rsidRPr="00296CAD" w:rsidRDefault="006E1BC8" w:rsidP="008971D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000000"/>
              </w:rPr>
              <w:t xml:space="preserve">Oracle and </w:t>
            </w:r>
            <w:r w:rsidR="008971D6">
              <w:rPr>
                <w:rFonts w:ascii="Trebuchet MS" w:hAnsi="Trebuchet MS"/>
                <w:color w:val="000000"/>
              </w:rPr>
              <w:t>MySQL</w:t>
            </w:r>
          </w:p>
        </w:tc>
      </w:tr>
      <w:tr w:rsidR="006E1BC8" w:rsidRPr="00296CAD" w14:paraId="5272F00D" w14:textId="77777777" w:rsidTr="001C37D2">
        <w:trPr>
          <w:trHeight w:val="1"/>
        </w:trPr>
        <w:tc>
          <w:tcPr>
            <w:tcW w:w="2699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2F00B" w14:textId="77777777" w:rsidR="006E1BC8" w:rsidRPr="00296CAD" w:rsidRDefault="006E1BC8" w:rsidP="006E1BC8">
            <w:pPr>
              <w:rPr>
                <w:rFonts w:ascii="Trebuchet MS" w:hAnsi="Trebuchet MS"/>
              </w:rPr>
            </w:pPr>
            <w:r w:rsidRPr="00296CAD">
              <w:rPr>
                <w:rFonts w:ascii="Trebuchet MS" w:hAnsi="Trebuchet MS"/>
                <w:color w:val="000000"/>
              </w:rPr>
              <w:t>Operating Systems</w:t>
            </w:r>
          </w:p>
        </w:tc>
        <w:tc>
          <w:tcPr>
            <w:tcW w:w="6779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2F00C" w14:textId="7175C8B7" w:rsidR="006E1BC8" w:rsidRPr="00296CAD" w:rsidRDefault="006E1BC8" w:rsidP="006E1BC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color w:val="000000"/>
              </w:rPr>
              <w:t>Windows</w:t>
            </w:r>
          </w:p>
        </w:tc>
      </w:tr>
    </w:tbl>
    <w:p w14:paraId="5272F00E" w14:textId="77777777" w:rsidR="00B24680" w:rsidRDefault="00B24680">
      <w:pPr>
        <w:rPr>
          <w:rFonts w:ascii="Garamond" w:hAnsi="Garamond"/>
          <w:sz w:val="22"/>
          <w:szCs w:val="22"/>
        </w:rPr>
      </w:pPr>
    </w:p>
    <w:p w14:paraId="5272F00F" w14:textId="77777777" w:rsidR="00B24680" w:rsidRDefault="00B24680">
      <w:pPr>
        <w:rPr>
          <w:rFonts w:ascii="Garamond" w:hAnsi="Garamond"/>
          <w:sz w:val="22"/>
          <w:szCs w:val="22"/>
        </w:rPr>
      </w:pPr>
    </w:p>
    <w:p w14:paraId="5272F010" w14:textId="77777777" w:rsidR="00B24680" w:rsidRDefault="00B24680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PROFESSIONAL EXPERIENCE</w:t>
      </w:r>
    </w:p>
    <w:p w14:paraId="5272F011" w14:textId="77777777" w:rsidR="00B24680" w:rsidRDefault="00B24680">
      <w:pPr>
        <w:pStyle w:val="CompanyNameAndAddress"/>
        <w:rPr>
          <w:rFonts w:ascii="Garamond" w:hAnsi="Garamond" w:cs="Arial"/>
          <w:b/>
          <w:sz w:val="22"/>
          <w:szCs w:val="22"/>
        </w:rPr>
      </w:pPr>
    </w:p>
    <w:p w14:paraId="5272F012" w14:textId="77777777" w:rsidR="00B24680" w:rsidRDefault="00B24680">
      <w:pPr>
        <w:pStyle w:val="CompanyNameAndAddress"/>
        <w:tabs>
          <w:tab w:val="clear" w:pos="8640"/>
          <w:tab w:val="right" w:pos="10080"/>
        </w:tabs>
        <w:rPr>
          <w:rFonts w:ascii="Garamond" w:hAnsi="Garamond"/>
          <w:sz w:val="22"/>
          <w:szCs w:val="22"/>
        </w:rPr>
      </w:pPr>
    </w:p>
    <w:p w14:paraId="5272F013" w14:textId="77777777" w:rsidR="00675896" w:rsidRPr="00296CAD" w:rsidRDefault="00675896" w:rsidP="00675896">
      <w:pPr>
        <w:rPr>
          <w:rFonts w:ascii="Trebuchet MS" w:hAnsi="Trebuchet MS"/>
          <w:b/>
          <w:color w:val="000000"/>
        </w:rPr>
      </w:pPr>
      <w:r w:rsidRPr="00296CAD">
        <w:rPr>
          <w:rFonts w:ascii="Trebuchet MS" w:hAnsi="Trebuchet MS"/>
          <w:b/>
          <w:color w:val="000000"/>
        </w:rPr>
        <w:t xml:space="preserve">Organization: Cognizant Technology Solutions </w:t>
      </w:r>
    </w:p>
    <w:p w14:paraId="5272F014" w14:textId="66860CCA" w:rsidR="00675896" w:rsidRPr="00296CAD" w:rsidRDefault="00615814" w:rsidP="00675896">
      <w:pPr>
        <w:pStyle w:val="ParaAttribute13"/>
        <w:rPr>
          <w:rFonts w:ascii="Trebuchet MS" w:eastAsia="Trebuchet MS" w:hAnsi="Trebuchet MS"/>
        </w:rPr>
      </w:pPr>
      <w:r>
        <w:rPr>
          <w:rStyle w:val="CharAttribute32"/>
        </w:rPr>
        <w:t>Project</w:t>
      </w:r>
      <w:r w:rsidR="008971D6">
        <w:rPr>
          <w:rStyle w:val="CharAttribute32"/>
        </w:rPr>
        <w:t>s:</w:t>
      </w:r>
    </w:p>
    <w:p w14:paraId="5272F015" w14:textId="77777777" w:rsidR="00675896" w:rsidRPr="00296CAD" w:rsidRDefault="00675896" w:rsidP="00675896">
      <w:pPr>
        <w:pStyle w:val="ParaAttribute13"/>
        <w:rPr>
          <w:rFonts w:ascii="Trebuchet MS" w:eastAsia="Trebuchet MS" w:hAnsi="Trebuchet MS"/>
          <w:b/>
        </w:rPr>
      </w:pPr>
    </w:p>
    <w:tbl>
      <w:tblPr>
        <w:tblStyle w:val="DefaultTable"/>
        <w:tblpPr w:leftFromText="180" w:rightFromText="180" w:vertAnchor="text" w:horzAnchor="margin" w:tblpY="31"/>
        <w:tblOverlap w:val="never"/>
        <w:tblW w:w="10056" w:type="dxa"/>
        <w:tblInd w:w="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93"/>
        <w:gridCol w:w="7263"/>
      </w:tblGrid>
      <w:tr w:rsidR="00675896" w:rsidRPr="00296CAD" w14:paraId="5272F019" w14:textId="77777777" w:rsidTr="001C37D2">
        <w:trPr>
          <w:trHeight w:val="477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72F016" w14:textId="77777777" w:rsidR="00675896" w:rsidRPr="00296CAD" w:rsidRDefault="00675896" w:rsidP="001C37D2">
            <w:pPr>
              <w:pStyle w:val="ParaAttribute24"/>
              <w:rPr>
                <w:rFonts w:ascii="Trebuchet MS" w:eastAsia="Trebuchet MS" w:hAnsi="Trebuchet MS"/>
              </w:rPr>
            </w:pPr>
            <w:r w:rsidRPr="00296CAD">
              <w:rPr>
                <w:rStyle w:val="CharAttribute14"/>
              </w:rPr>
              <w:t>Project Title</w:t>
            </w:r>
            <w:r w:rsidRPr="00296CAD">
              <w:rPr>
                <w:rStyle w:val="CharAttribute14"/>
              </w:rPr>
              <w:tab/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72F017" w14:textId="0E37E9BC" w:rsidR="00675896" w:rsidRPr="00296CAD" w:rsidRDefault="006E1BC8" w:rsidP="001C37D2">
            <w:pPr>
              <w:pStyle w:val="ParaAttribute1"/>
              <w:rPr>
                <w:rFonts w:ascii="Trebuchet MS" w:eastAsia="Calibri" w:hAnsi="Trebuchet MS"/>
              </w:rPr>
            </w:pPr>
            <w:r>
              <w:rPr>
                <w:rStyle w:val="CharAttribute11"/>
              </w:rPr>
              <w:t>Credit Suisse</w:t>
            </w:r>
          </w:p>
          <w:p w14:paraId="5272F018" w14:textId="77777777" w:rsidR="00675896" w:rsidRPr="00296CAD" w:rsidRDefault="00675896" w:rsidP="001C37D2">
            <w:pPr>
              <w:pStyle w:val="ParaAttribute13"/>
              <w:rPr>
                <w:rFonts w:ascii="Trebuchet MS" w:eastAsia="Trebuchet MS" w:hAnsi="Trebuchet MS"/>
              </w:rPr>
            </w:pPr>
          </w:p>
        </w:tc>
      </w:tr>
      <w:tr w:rsidR="00675896" w:rsidRPr="00296CAD" w14:paraId="5272F01C" w14:textId="77777777" w:rsidTr="001C37D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72F01A" w14:textId="77777777" w:rsidR="00675896" w:rsidRPr="00296CAD" w:rsidRDefault="00675896" w:rsidP="001C37D2">
            <w:pPr>
              <w:pStyle w:val="ParaAttribute24"/>
              <w:rPr>
                <w:rFonts w:ascii="Trebuchet MS" w:eastAsia="Trebuchet MS" w:hAnsi="Trebuchet MS"/>
              </w:rPr>
            </w:pPr>
            <w:r w:rsidRPr="00296CAD">
              <w:rPr>
                <w:rStyle w:val="CharAttribute14"/>
              </w:rPr>
              <w:t>Duration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72F01B" w14:textId="5F2C7ACA" w:rsidR="00675896" w:rsidRPr="00296CAD" w:rsidRDefault="006E1BC8" w:rsidP="00970F7A">
            <w:pPr>
              <w:pStyle w:val="ParaAttribute13"/>
              <w:rPr>
                <w:rFonts w:ascii="Trebuchet MS" w:eastAsia="Trebuchet MS" w:hAnsi="Trebuchet MS"/>
              </w:rPr>
            </w:pPr>
            <w:r>
              <w:rPr>
                <w:rStyle w:val="CharAttribute1"/>
              </w:rPr>
              <w:t>October 2019- February 2020</w:t>
            </w:r>
          </w:p>
        </w:tc>
      </w:tr>
      <w:tr w:rsidR="00675896" w:rsidRPr="00296CAD" w14:paraId="5272F01F" w14:textId="77777777" w:rsidTr="001C37D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72F01D" w14:textId="77777777" w:rsidR="00675896" w:rsidRPr="00296CAD" w:rsidRDefault="00675896" w:rsidP="001C37D2">
            <w:pPr>
              <w:pStyle w:val="ParaAttribute24"/>
              <w:rPr>
                <w:rFonts w:ascii="Trebuchet MS" w:eastAsia="Trebuchet MS" w:hAnsi="Trebuchet MS"/>
              </w:rPr>
            </w:pPr>
            <w:r w:rsidRPr="00296CAD">
              <w:rPr>
                <w:rStyle w:val="CharAttribute14"/>
              </w:rPr>
              <w:t>Location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72F01E" w14:textId="77777777" w:rsidR="00675896" w:rsidRPr="00296CAD" w:rsidRDefault="00970F7A" w:rsidP="001C37D2">
            <w:pPr>
              <w:pStyle w:val="ParaAttribute13"/>
              <w:rPr>
                <w:rFonts w:ascii="Trebuchet MS" w:eastAsia="Trebuchet MS" w:hAnsi="Trebuchet MS"/>
              </w:rPr>
            </w:pPr>
            <w:r>
              <w:rPr>
                <w:rStyle w:val="CharAttribute1"/>
              </w:rPr>
              <w:t>Pune</w:t>
            </w:r>
            <w:r w:rsidR="00675896" w:rsidRPr="00296CAD">
              <w:rPr>
                <w:rStyle w:val="CharAttribute1"/>
              </w:rPr>
              <w:t xml:space="preserve"> – India </w:t>
            </w:r>
          </w:p>
        </w:tc>
      </w:tr>
      <w:tr w:rsidR="00675896" w:rsidRPr="00296CAD" w14:paraId="5272F022" w14:textId="77777777" w:rsidTr="001C37D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72F020" w14:textId="77777777" w:rsidR="00675896" w:rsidRPr="00296CAD" w:rsidRDefault="00675896" w:rsidP="001C37D2">
            <w:pPr>
              <w:pStyle w:val="ParaAttribute24"/>
              <w:rPr>
                <w:rFonts w:ascii="Trebuchet MS" w:eastAsia="Trebuchet MS" w:hAnsi="Trebuchet MS"/>
              </w:rPr>
            </w:pPr>
            <w:r w:rsidRPr="00296CAD">
              <w:rPr>
                <w:rStyle w:val="CharAttribute14"/>
              </w:rPr>
              <w:t>Role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72F021" w14:textId="66BA6CDE" w:rsidR="00675896" w:rsidRPr="00296CAD" w:rsidRDefault="0013178D" w:rsidP="0013178D">
            <w:pPr>
              <w:pStyle w:val="ParaAttribute1"/>
              <w:rPr>
                <w:rFonts w:ascii="Trebuchet MS" w:eastAsia="Calibri" w:hAnsi="Trebuchet MS"/>
              </w:rPr>
            </w:pPr>
            <w:r w:rsidRPr="0013178D">
              <w:rPr>
                <w:rStyle w:val="CharAttribute1"/>
              </w:rPr>
              <w:t>Developer</w:t>
            </w:r>
            <w:r w:rsidR="00675896" w:rsidRPr="00296CAD">
              <w:rPr>
                <w:rStyle w:val="CharAttribute7"/>
                <w:rFonts w:ascii="Trebuchet MS"/>
              </w:rPr>
              <w:tab/>
            </w:r>
          </w:p>
        </w:tc>
      </w:tr>
      <w:tr w:rsidR="00675896" w:rsidRPr="00296CAD" w14:paraId="5272F025" w14:textId="77777777" w:rsidTr="001C37D2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72F023" w14:textId="77777777" w:rsidR="00675896" w:rsidRPr="00296CAD" w:rsidRDefault="00675896" w:rsidP="001C37D2">
            <w:pPr>
              <w:pStyle w:val="ParaAttribute24"/>
              <w:rPr>
                <w:rFonts w:ascii="Trebuchet MS" w:eastAsia="Trebuchet MS" w:hAnsi="Trebuchet MS"/>
              </w:rPr>
            </w:pPr>
            <w:r w:rsidRPr="00296CAD">
              <w:rPr>
                <w:rStyle w:val="CharAttribute14"/>
              </w:rPr>
              <w:t>Programming Languages &amp; technologies</w:t>
            </w:r>
          </w:p>
        </w:tc>
        <w:tc>
          <w:tcPr>
            <w:tcW w:w="6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5272F024" w14:textId="66ECAEEE" w:rsidR="00675896" w:rsidRPr="00296CAD" w:rsidRDefault="00023611" w:rsidP="00CD7BAD">
            <w:pPr>
              <w:pStyle w:val="ParaAttribute13"/>
              <w:rPr>
                <w:rFonts w:ascii="Trebuchet MS" w:eastAsia="Trebuchet MS" w:hAnsi="Trebuchet MS"/>
              </w:rPr>
            </w:pPr>
            <w:r>
              <w:rPr>
                <w:rFonts w:ascii="Trebuchet MS" w:eastAsia="Trebuchet MS" w:hAnsi="Trebuchet MS"/>
              </w:rPr>
              <w:t>Java, JavaScript, HTML</w:t>
            </w:r>
            <w:r w:rsidR="006E1BC8">
              <w:rPr>
                <w:rFonts w:ascii="Trebuchet MS" w:eastAsia="Trebuchet MS" w:hAnsi="Trebuchet MS"/>
              </w:rPr>
              <w:t>, CSS, JQuery, JIRA, SVM, GIT</w:t>
            </w:r>
          </w:p>
        </w:tc>
      </w:tr>
    </w:tbl>
    <w:p w14:paraId="5272F026" w14:textId="77777777" w:rsidR="00534C01" w:rsidRDefault="00534C01" w:rsidP="00675896">
      <w:pPr>
        <w:pStyle w:val="ParaAttribute1"/>
        <w:rPr>
          <w:rStyle w:val="CharAttribute11"/>
          <w:rFonts w:ascii="Trebuchet MS"/>
        </w:rPr>
      </w:pPr>
    </w:p>
    <w:p w14:paraId="6A9BF5E9" w14:textId="02F4C7C3" w:rsidR="00023611" w:rsidRPr="00DD1317" w:rsidRDefault="00675896" w:rsidP="00675896">
      <w:pPr>
        <w:pStyle w:val="ParaAttribute1"/>
        <w:rPr>
          <w:rStyle w:val="CharAttribute11"/>
          <w:rFonts w:ascii="Trebuchet MS"/>
        </w:rPr>
      </w:pPr>
      <w:r w:rsidRPr="00DD1317">
        <w:rPr>
          <w:rStyle w:val="CharAttribute11"/>
          <w:rFonts w:ascii="Trebuchet MS"/>
        </w:rPr>
        <w:t xml:space="preserve">Description: </w:t>
      </w:r>
      <w:r w:rsidR="00023611">
        <w:rPr>
          <w:rStyle w:val="CharAttribute11"/>
          <w:rFonts w:ascii="Trebuchet MS"/>
        </w:rPr>
        <w:t xml:space="preserve">Worked as a developer. Handled minor development along with bug detection and resolution using JIRA and SVM. </w:t>
      </w:r>
    </w:p>
    <w:p w14:paraId="5272F028" w14:textId="77777777" w:rsidR="00675896" w:rsidRPr="00296CAD" w:rsidRDefault="00675896" w:rsidP="00675896">
      <w:pPr>
        <w:pStyle w:val="ParaAttribute1"/>
        <w:rPr>
          <w:rStyle w:val="CharAttribute11"/>
          <w:rFonts w:ascii="Trebuchet MS"/>
        </w:rPr>
      </w:pPr>
    </w:p>
    <w:p w14:paraId="5272F02C" w14:textId="77777777" w:rsidR="00A45D3F" w:rsidRPr="00296CAD" w:rsidRDefault="00A45D3F" w:rsidP="00675896">
      <w:pPr>
        <w:pStyle w:val="ParaAttribute1"/>
        <w:rPr>
          <w:rFonts w:ascii="Trebuchet MS" w:eastAsia="Calibri" w:hAnsi="Trebuchet MS"/>
        </w:rPr>
      </w:pPr>
    </w:p>
    <w:p w14:paraId="5272F02D" w14:textId="77777777" w:rsidR="00675896" w:rsidRPr="00296CAD" w:rsidRDefault="00675896" w:rsidP="00675896">
      <w:pPr>
        <w:pStyle w:val="ParaAttribute1"/>
        <w:rPr>
          <w:rFonts w:ascii="Trebuchet MS" w:eastAsia="Calibri" w:hAnsi="Trebuchet MS"/>
        </w:rPr>
      </w:pPr>
      <w:r w:rsidRPr="00296CAD">
        <w:rPr>
          <w:rStyle w:val="CharAttribute11"/>
          <w:rFonts w:ascii="Trebuchet MS"/>
        </w:rPr>
        <w:t>Roles and Responsibilities:</w:t>
      </w:r>
    </w:p>
    <w:p w14:paraId="740B0728" w14:textId="22E4869C" w:rsidR="00023611" w:rsidRDefault="00023611" w:rsidP="005F2E99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ind w:left="375"/>
        <w:rPr>
          <w:rFonts w:ascii="Verdana" w:hAnsi="Verdana"/>
          <w:bCs/>
        </w:rPr>
      </w:pPr>
      <w:r>
        <w:rPr>
          <w:rFonts w:ascii="Verdana" w:hAnsi="Verdana"/>
          <w:bCs/>
        </w:rPr>
        <w:t>Working on JIRA for managing the bugs.</w:t>
      </w:r>
    </w:p>
    <w:p w14:paraId="340CD2A2" w14:textId="20FFD02E" w:rsidR="00023611" w:rsidRDefault="00023611" w:rsidP="005F2E99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ind w:left="375"/>
        <w:rPr>
          <w:rFonts w:ascii="Verdana" w:hAnsi="Verdana"/>
          <w:bCs/>
        </w:rPr>
      </w:pPr>
      <w:r>
        <w:rPr>
          <w:rFonts w:ascii="Verdana" w:hAnsi="Verdana"/>
          <w:bCs/>
        </w:rPr>
        <w:t>Performing unit testing after bug-fixing.</w:t>
      </w:r>
    </w:p>
    <w:p w14:paraId="10E247E2" w14:textId="385CA5C0" w:rsidR="00023611" w:rsidRDefault="00023611" w:rsidP="005F2E99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ind w:left="375"/>
        <w:rPr>
          <w:rFonts w:ascii="Verdana" w:hAnsi="Verdana"/>
          <w:bCs/>
        </w:rPr>
      </w:pPr>
      <w:r>
        <w:rPr>
          <w:rFonts w:ascii="Verdana" w:hAnsi="Verdana"/>
          <w:bCs/>
        </w:rPr>
        <w:t>Debugging using IntelliJ.</w:t>
      </w:r>
    </w:p>
    <w:p w14:paraId="64E91B9D" w14:textId="77777777" w:rsidR="00416B4B" w:rsidRDefault="00023611" w:rsidP="00416B4B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ind w:left="375"/>
        <w:rPr>
          <w:rFonts w:ascii="Verdana" w:hAnsi="Verdana"/>
          <w:bCs/>
        </w:rPr>
      </w:pPr>
      <w:r>
        <w:rPr>
          <w:rFonts w:ascii="Verdana" w:hAnsi="Verdana"/>
          <w:bCs/>
        </w:rPr>
        <w:t>Define the strategies and plans.</w:t>
      </w:r>
    </w:p>
    <w:p w14:paraId="5272F0BA" w14:textId="4AFBD30F" w:rsidR="00802825" w:rsidRPr="00416B4B" w:rsidRDefault="00023611" w:rsidP="00416B4B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ind w:left="375"/>
        <w:rPr>
          <w:rFonts w:ascii="Verdana" w:hAnsi="Verdana"/>
          <w:bCs/>
        </w:rPr>
      </w:pPr>
      <w:r w:rsidRPr="00416B4B">
        <w:rPr>
          <w:rFonts w:ascii="Verdana" w:hAnsi="Verdana"/>
        </w:rPr>
        <w:t>Maintaining daily status reports</w:t>
      </w:r>
      <w:r w:rsidRPr="00416B4B">
        <w:rPr>
          <w:rFonts w:ascii="Verdana" w:hAnsi="Verdana"/>
          <w:bCs/>
        </w:rPr>
        <w:t xml:space="preserve"> by conducting daily stand-up meeting</w:t>
      </w:r>
      <w:r w:rsidR="00416B4B" w:rsidRPr="00416B4B">
        <w:rPr>
          <w:rFonts w:ascii="Verdana" w:hAnsi="Verdana"/>
          <w:bCs/>
        </w:rPr>
        <w:t xml:space="preserve">s which includes </w:t>
      </w:r>
      <w:r w:rsidR="00416B4B" w:rsidRPr="00416B4B">
        <w:rPr>
          <w:rFonts w:ascii="Verdana" w:hAnsi="Verdana"/>
        </w:rPr>
        <w:t xml:space="preserve">the current and pending </w:t>
      </w:r>
      <w:r w:rsidR="00416B4B" w:rsidRPr="00416B4B">
        <w:rPr>
          <w:rFonts w:ascii="Verdana" w:hAnsi="Verdana"/>
        </w:rPr>
        <w:t xml:space="preserve">status of </w:t>
      </w:r>
      <w:r w:rsidR="00416B4B" w:rsidRPr="00416B4B">
        <w:rPr>
          <w:rFonts w:ascii="Verdana" w:hAnsi="Verdana"/>
        </w:rPr>
        <w:t>ta</w:t>
      </w:r>
      <w:r w:rsidR="00416B4B" w:rsidRPr="00416B4B">
        <w:rPr>
          <w:rFonts w:ascii="Verdana" w:hAnsi="Verdana"/>
        </w:rPr>
        <w:t>sks</w:t>
      </w:r>
      <w:r w:rsidR="008D0A93" w:rsidRPr="00416B4B">
        <w:rPr>
          <w:rFonts w:ascii="Verdana" w:hAnsi="Verdana"/>
          <w:bCs/>
        </w:rPr>
        <w:t>.</w:t>
      </w:r>
    </w:p>
    <w:p w14:paraId="5272F0BB" w14:textId="77777777" w:rsidR="00802825" w:rsidRDefault="00802825" w:rsidP="00675896">
      <w:pPr>
        <w:rPr>
          <w:rFonts w:ascii="Trebuchet MS" w:hAnsi="Trebuchet MS"/>
          <w:b/>
          <w:color w:val="000000"/>
        </w:rPr>
      </w:pPr>
    </w:p>
    <w:p w14:paraId="5272F0BC" w14:textId="48BA6338" w:rsidR="00675896" w:rsidRDefault="00675896" w:rsidP="00675896">
      <w:pPr>
        <w:rPr>
          <w:rFonts w:ascii="Trebuchet MS" w:hAnsi="Trebuchet MS"/>
          <w:b/>
          <w:color w:val="000000"/>
        </w:rPr>
      </w:pPr>
      <w:r w:rsidRPr="00DD1317">
        <w:rPr>
          <w:rFonts w:ascii="Trebuchet MS" w:hAnsi="Trebuchet MS"/>
          <w:b/>
          <w:color w:val="000000"/>
        </w:rPr>
        <w:t>Education:</w:t>
      </w:r>
    </w:p>
    <w:p w14:paraId="5272F0BD" w14:textId="69AA7F7F" w:rsidR="00675896" w:rsidRDefault="00FB7248" w:rsidP="00675896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Bachelor</w:t>
      </w:r>
      <w:r w:rsidR="00416B4B">
        <w:rPr>
          <w:rFonts w:ascii="Trebuchet MS" w:hAnsi="Trebuchet MS"/>
          <w:color w:val="000000"/>
        </w:rPr>
        <w:t xml:space="preserve"> of Engineering</w:t>
      </w:r>
      <w:r w:rsidR="001A0258">
        <w:rPr>
          <w:rFonts w:ascii="Trebuchet MS" w:hAnsi="Trebuchet MS"/>
          <w:color w:val="000000"/>
        </w:rPr>
        <w:t xml:space="preserve"> in </w:t>
      </w:r>
      <w:r w:rsidR="00416B4B">
        <w:rPr>
          <w:rFonts w:ascii="Trebuchet MS" w:hAnsi="Trebuchet MS"/>
          <w:color w:val="000000"/>
        </w:rPr>
        <w:t>Computer Science, Lakshmi Narain College of Technology and Science, Bhopal, Madhya Pradesh, 2019.</w:t>
      </w:r>
    </w:p>
    <w:p w14:paraId="4CEA1276" w14:textId="77777777" w:rsidR="00416B4B" w:rsidRDefault="00416B4B" w:rsidP="00675896">
      <w:pPr>
        <w:rPr>
          <w:rFonts w:ascii="Trebuchet MS" w:hAnsi="Trebuchet MS"/>
          <w:color w:val="000000"/>
        </w:rPr>
      </w:pPr>
    </w:p>
    <w:p w14:paraId="5272F0BE" w14:textId="77777777" w:rsidR="00675896" w:rsidRPr="00296CAD" w:rsidRDefault="00675896" w:rsidP="00675896">
      <w:pPr>
        <w:rPr>
          <w:rFonts w:ascii="Trebuchet MS" w:hAnsi="Trebuchet MS"/>
          <w:color w:val="000000"/>
        </w:rPr>
      </w:pPr>
    </w:p>
    <w:sectPr w:rsidR="00675896" w:rsidRPr="00296CAD" w:rsidSect="00DC3D69">
      <w:headerReference w:type="default" r:id="rId8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2F0C1" w14:textId="77777777" w:rsidR="00ED69E5" w:rsidRDefault="00ED69E5" w:rsidP="00024519">
      <w:r>
        <w:separator/>
      </w:r>
    </w:p>
  </w:endnote>
  <w:endnote w:type="continuationSeparator" w:id="0">
    <w:p w14:paraId="5272F0C2" w14:textId="77777777" w:rsidR="00ED69E5" w:rsidRDefault="00ED69E5" w:rsidP="0002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edit Suisse Type Light">
    <w:charset w:val="00"/>
    <w:family w:val="swiss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2F0BF" w14:textId="77777777" w:rsidR="00ED69E5" w:rsidRDefault="00ED69E5" w:rsidP="00024519">
      <w:r>
        <w:separator/>
      </w:r>
    </w:p>
  </w:footnote>
  <w:footnote w:type="continuationSeparator" w:id="0">
    <w:p w14:paraId="5272F0C0" w14:textId="77777777" w:rsidR="00ED69E5" w:rsidRDefault="00ED69E5" w:rsidP="00024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2F0C3" w14:textId="77777777" w:rsidR="00024519" w:rsidRDefault="0023157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5272F0C5" wp14:editId="5272F0C6">
          <wp:simplePos x="0" y="0"/>
          <wp:positionH relativeFrom="column">
            <wp:posOffset>5562600</wp:posOffset>
          </wp:positionH>
          <wp:positionV relativeFrom="paragraph">
            <wp:posOffset>-219075</wp:posOffset>
          </wp:positionV>
          <wp:extent cx="504825" cy="590550"/>
          <wp:effectExtent l="19050" t="0" r="9525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24519">
      <w:tab/>
    </w:r>
  </w:p>
  <w:p w14:paraId="5272F0C4" w14:textId="77777777" w:rsidR="00024519" w:rsidRDefault="00024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hybridMultilevel"/>
    <w:tmpl w:val="E3C6E15A"/>
    <w:lvl w:ilvl="0" w:tplc="30327572">
      <w:start w:val="1"/>
      <w:numFmt w:val="bullet"/>
      <w:lvlText w:val=""/>
      <w:lvlJc w:val="left"/>
      <w:rPr>
        <w:rFonts w:ascii="Symbol" w:hAnsi="Symbol" w:hint="default"/>
      </w:rPr>
    </w:lvl>
    <w:lvl w:ilvl="1" w:tplc="360A87E0">
      <w:start w:val="1"/>
      <w:numFmt w:val="bullet"/>
      <w:lvlText w:val=""/>
      <w:lvlJc w:val="left"/>
    </w:lvl>
    <w:lvl w:ilvl="2" w:tplc="2B3878A4">
      <w:start w:val="1"/>
      <w:numFmt w:val="bullet"/>
      <w:lvlText w:val=""/>
      <w:lvlJc w:val="left"/>
    </w:lvl>
    <w:lvl w:ilvl="3" w:tplc="9A180EE4">
      <w:start w:val="1"/>
      <w:numFmt w:val="bullet"/>
      <w:lvlText w:val=""/>
      <w:lvlJc w:val="left"/>
    </w:lvl>
    <w:lvl w:ilvl="4" w:tplc="8F6E0064">
      <w:start w:val="1"/>
      <w:numFmt w:val="bullet"/>
      <w:lvlText w:val=""/>
      <w:lvlJc w:val="left"/>
    </w:lvl>
    <w:lvl w:ilvl="5" w:tplc="55E0DCA8">
      <w:start w:val="1"/>
      <w:numFmt w:val="bullet"/>
      <w:lvlText w:val=""/>
      <w:lvlJc w:val="left"/>
    </w:lvl>
    <w:lvl w:ilvl="6" w:tplc="99CA88AE">
      <w:start w:val="1"/>
      <w:numFmt w:val="bullet"/>
      <w:lvlText w:val=""/>
      <w:lvlJc w:val="left"/>
    </w:lvl>
    <w:lvl w:ilvl="7" w:tplc="1E8081BA">
      <w:start w:val="1"/>
      <w:numFmt w:val="bullet"/>
      <w:lvlText w:val=""/>
      <w:lvlJc w:val="left"/>
    </w:lvl>
    <w:lvl w:ilvl="8" w:tplc="64C2F69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980445F2"/>
    <w:lvl w:ilvl="0" w:tplc="32A2FA1C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0000005"/>
    <w:multiLevelType w:val="hybridMultilevel"/>
    <w:tmpl w:val="74615284"/>
    <w:lvl w:ilvl="0" w:tplc="AA4A5A1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1" w:tplc="A50C3D50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2" w:tplc="B65A4D7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3" w:tplc="BDDAFCE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4" w:tplc="67AEDFEA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5" w:tplc="8D90685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6" w:tplc="18EEBB7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7" w:tplc="FA0639E6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  <w:lvl w:ilvl="8" w:tplc="86388DD4">
      <w:numFmt w:val="bullet"/>
      <w:lvlText w:val=""/>
      <w:lvlJc w:val="left"/>
      <w:pPr>
        <w:ind w:left="720" w:hanging="360"/>
      </w:pPr>
      <w:rPr>
        <w:rFonts w:ascii="Symbol" w:eastAsia="Batang" w:hAnsi="Symbol" w:hint="default"/>
        <w:b w:val="0"/>
        <w:color w:val="000000"/>
      </w:rPr>
    </w:lvl>
  </w:abstractNum>
  <w:abstractNum w:abstractNumId="4" w15:restartNumberingAfterBreak="0">
    <w:nsid w:val="00000008"/>
    <w:multiLevelType w:val="hybridMultilevel"/>
    <w:tmpl w:val="76200C6A"/>
    <w:lvl w:ilvl="0" w:tplc="5530779E">
      <w:start w:val="1"/>
      <w:numFmt w:val="bullet"/>
      <w:lvlText w:val=""/>
      <w:lvlJc w:val="left"/>
    </w:lvl>
    <w:lvl w:ilvl="1" w:tplc="46CEB19A">
      <w:start w:val="1"/>
      <w:numFmt w:val="bullet"/>
      <w:lvlText w:val=""/>
      <w:lvlJc w:val="left"/>
    </w:lvl>
    <w:lvl w:ilvl="2" w:tplc="0C4AB110">
      <w:start w:val="1"/>
      <w:numFmt w:val="bullet"/>
      <w:lvlText w:val=""/>
      <w:lvlJc w:val="left"/>
    </w:lvl>
    <w:lvl w:ilvl="3" w:tplc="5F64DD34">
      <w:start w:val="1"/>
      <w:numFmt w:val="bullet"/>
      <w:lvlText w:val=""/>
      <w:lvlJc w:val="left"/>
    </w:lvl>
    <w:lvl w:ilvl="4" w:tplc="8D0C8CF2">
      <w:start w:val="1"/>
      <w:numFmt w:val="bullet"/>
      <w:lvlText w:val=""/>
      <w:lvlJc w:val="left"/>
    </w:lvl>
    <w:lvl w:ilvl="5" w:tplc="B11E4986">
      <w:start w:val="1"/>
      <w:numFmt w:val="bullet"/>
      <w:lvlText w:val=""/>
      <w:lvlJc w:val="left"/>
    </w:lvl>
    <w:lvl w:ilvl="6" w:tplc="E6981A34">
      <w:start w:val="1"/>
      <w:numFmt w:val="bullet"/>
      <w:lvlText w:val=""/>
      <w:lvlJc w:val="left"/>
    </w:lvl>
    <w:lvl w:ilvl="7" w:tplc="8F2AD454">
      <w:start w:val="1"/>
      <w:numFmt w:val="bullet"/>
      <w:lvlText w:val=""/>
      <w:lvlJc w:val="left"/>
    </w:lvl>
    <w:lvl w:ilvl="8" w:tplc="1E7859AC">
      <w:start w:val="1"/>
      <w:numFmt w:val="bullet"/>
      <w:lvlText w:val=""/>
      <w:lvlJc w:val="left"/>
    </w:lvl>
  </w:abstractNum>
  <w:abstractNum w:abstractNumId="5" w15:restartNumberingAfterBreak="0">
    <w:nsid w:val="0000000B"/>
    <w:multiLevelType w:val="hybridMultilevel"/>
    <w:tmpl w:val="66EF438C"/>
    <w:lvl w:ilvl="0" w:tplc="B01A61EC">
      <w:start w:val="1"/>
      <w:numFmt w:val="bullet"/>
      <w:lvlText w:val=""/>
      <w:lvlJc w:val="left"/>
    </w:lvl>
    <w:lvl w:ilvl="1" w:tplc="2CA4F148">
      <w:start w:val="1"/>
      <w:numFmt w:val="bullet"/>
      <w:lvlText w:val=""/>
      <w:lvlJc w:val="left"/>
    </w:lvl>
    <w:lvl w:ilvl="2" w:tplc="EA288C68">
      <w:start w:val="1"/>
      <w:numFmt w:val="bullet"/>
      <w:lvlText w:val=""/>
      <w:lvlJc w:val="left"/>
    </w:lvl>
    <w:lvl w:ilvl="3" w:tplc="113C8A5E">
      <w:start w:val="1"/>
      <w:numFmt w:val="bullet"/>
      <w:lvlText w:val=""/>
      <w:lvlJc w:val="left"/>
    </w:lvl>
    <w:lvl w:ilvl="4" w:tplc="C52CBB16">
      <w:start w:val="1"/>
      <w:numFmt w:val="bullet"/>
      <w:lvlText w:val=""/>
      <w:lvlJc w:val="left"/>
    </w:lvl>
    <w:lvl w:ilvl="5" w:tplc="DA220ADA">
      <w:start w:val="1"/>
      <w:numFmt w:val="bullet"/>
      <w:lvlText w:val=""/>
      <w:lvlJc w:val="left"/>
    </w:lvl>
    <w:lvl w:ilvl="6" w:tplc="A912B7A0">
      <w:start w:val="1"/>
      <w:numFmt w:val="bullet"/>
      <w:lvlText w:val=""/>
      <w:lvlJc w:val="left"/>
    </w:lvl>
    <w:lvl w:ilvl="7" w:tplc="21783FFE">
      <w:start w:val="1"/>
      <w:numFmt w:val="bullet"/>
      <w:lvlText w:val=""/>
      <w:lvlJc w:val="left"/>
    </w:lvl>
    <w:lvl w:ilvl="8" w:tplc="52620CA8">
      <w:start w:val="1"/>
      <w:numFmt w:val="bullet"/>
      <w:lvlText w:val=""/>
      <w:lvlJc w:val="left"/>
    </w:lvl>
  </w:abstractNum>
  <w:abstractNum w:abstractNumId="6" w15:restartNumberingAfterBreak="0">
    <w:nsid w:val="00000019"/>
    <w:multiLevelType w:val="hybridMultilevel"/>
    <w:tmpl w:val="6158090C"/>
    <w:lvl w:ilvl="0" w:tplc="2AE4BC8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21"/>
    <w:multiLevelType w:val="hybridMultilevel"/>
    <w:tmpl w:val="1E3C417E"/>
    <w:lvl w:ilvl="0" w:tplc="002E4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1B562E"/>
    <w:multiLevelType w:val="multilevel"/>
    <w:tmpl w:val="F54A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103AFB"/>
    <w:multiLevelType w:val="hybridMultilevel"/>
    <w:tmpl w:val="DCD6B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80EE6"/>
    <w:multiLevelType w:val="hybridMultilevel"/>
    <w:tmpl w:val="68F616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5831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9B1475A"/>
    <w:multiLevelType w:val="hybridMultilevel"/>
    <w:tmpl w:val="6BDC50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F8496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8E3364"/>
    <w:multiLevelType w:val="hybridMultilevel"/>
    <w:tmpl w:val="788CF1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F102B1"/>
    <w:multiLevelType w:val="hybridMultilevel"/>
    <w:tmpl w:val="E03CE9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286275"/>
    <w:multiLevelType w:val="hybridMultilevel"/>
    <w:tmpl w:val="F87A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17EFD"/>
    <w:multiLevelType w:val="hybridMultilevel"/>
    <w:tmpl w:val="09E61D6C"/>
    <w:lvl w:ilvl="0" w:tplc="296C8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F16FA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1CA494C"/>
    <w:multiLevelType w:val="hybridMultilevel"/>
    <w:tmpl w:val="687E2EAE"/>
    <w:lvl w:ilvl="0" w:tplc="74A8CF30">
      <w:start w:val="1"/>
      <w:numFmt w:val="bullet"/>
      <w:lvlText w:val=""/>
      <w:lvlJc w:val="left"/>
      <w:pPr>
        <w:tabs>
          <w:tab w:val="num" w:pos="684"/>
        </w:tabs>
        <w:ind w:left="684" w:hanging="414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20" w15:restartNumberingAfterBreak="0">
    <w:nsid w:val="32633A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646E69"/>
    <w:multiLevelType w:val="hybridMultilevel"/>
    <w:tmpl w:val="28849A82"/>
    <w:lvl w:ilvl="0" w:tplc="F76A5EE2">
      <w:start w:val="1"/>
      <w:numFmt w:val="bullet"/>
      <w:lvlText w:val=""/>
      <w:lvlJc w:val="left"/>
      <w:pPr>
        <w:tabs>
          <w:tab w:val="num" w:pos="720"/>
        </w:tabs>
        <w:ind w:left="720" w:hanging="360"/>
      </w:pPr>
      <w:rPr>
        <w:rFonts w:ascii="Credit Suisse Type Light" w:hAnsi="Credit Suisse Type Light" w:hint="default"/>
      </w:rPr>
    </w:lvl>
    <w:lvl w:ilvl="1" w:tplc="8466C980">
      <w:start w:val="296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Credit Suisse Type Light" w:hAnsi="Credit Suisse Type Light" w:hint="default"/>
      </w:rPr>
    </w:lvl>
    <w:lvl w:ilvl="2" w:tplc="AE1A9E00" w:tentative="1">
      <w:start w:val="1"/>
      <w:numFmt w:val="bullet"/>
      <w:lvlText w:val=""/>
      <w:lvlJc w:val="left"/>
      <w:pPr>
        <w:tabs>
          <w:tab w:val="num" w:pos="2160"/>
        </w:tabs>
        <w:ind w:left="2160" w:hanging="360"/>
      </w:pPr>
      <w:rPr>
        <w:rFonts w:ascii="Credit Suisse Type Light" w:hAnsi="Credit Suisse Type Light" w:hint="default"/>
      </w:rPr>
    </w:lvl>
    <w:lvl w:ilvl="3" w:tplc="F1B67A20" w:tentative="1">
      <w:start w:val="1"/>
      <w:numFmt w:val="bullet"/>
      <w:lvlText w:val=""/>
      <w:lvlJc w:val="left"/>
      <w:pPr>
        <w:tabs>
          <w:tab w:val="num" w:pos="2880"/>
        </w:tabs>
        <w:ind w:left="2880" w:hanging="360"/>
      </w:pPr>
      <w:rPr>
        <w:rFonts w:ascii="Credit Suisse Type Light" w:hAnsi="Credit Suisse Type Light" w:hint="default"/>
      </w:rPr>
    </w:lvl>
    <w:lvl w:ilvl="4" w:tplc="A95C9C4E" w:tentative="1">
      <w:start w:val="1"/>
      <w:numFmt w:val="bullet"/>
      <w:lvlText w:val=""/>
      <w:lvlJc w:val="left"/>
      <w:pPr>
        <w:tabs>
          <w:tab w:val="num" w:pos="3600"/>
        </w:tabs>
        <w:ind w:left="3600" w:hanging="360"/>
      </w:pPr>
      <w:rPr>
        <w:rFonts w:ascii="Credit Suisse Type Light" w:hAnsi="Credit Suisse Type Light" w:hint="default"/>
      </w:rPr>
    </w:lvl>
    <w:lvl w:ilvl="5" w:tplc="DD1AC0BA" w:tentative="1">
      <w:start w:val="1"/>
      <w:numFmt w:val="bullet"/>
      <w:lvlText w:val=""/>
      <w:lvlJc w:val="left"/>
      <w:pPr>
        <w:tabs>
          <w:tab w:val="num" w:pos="4320"/>
        </w:tabs>
        <w:ind w:left="4320" w:hanging="360"/>
      </w:pPr>
      <w:rPr>
        <w:rFonts w:ascii="Credit Suisse Type Light" w:hAnsi="Credit Suisse Type Light" w:hint="default"/>
      </w:rPr>
    </w:lvl>
    <w:lvl w:ilvl="6" w:tplc="31E0EC4E" w:tentative="1">
      <w:start w:val="1"/>
      <w:numFmt w:val="bullet"/>
      <w:lvlText w:val=""/>
      <w:lvlJc w:val="left"/>
      <w:pPr>
        <w:tabs>
          <w:tab w:val="num" w:pos="5040"/>
        </w:tabs>
        <w:ind w:left="5040" w:hanging="360"/>
      </w:pPr>
      <w:rPr>
        <w:rFonts w:ascii="Credit Suisse Type Light" w:hAnsi="Credit Suisse Type Light" w:hint="default"/>
      </w:rPr>
    </w:lvl>
    <w:lvl w:ilvl="7" w:tplc="FDC04826" w:tentative="1">
      <w:start w:val="1"/>
      <w:numFmt w:val="bullet"/>
      <w:lvlText w:val=""/>
      <w:lvlJc w:val="left"/>
      <w:pPr>
        <w:tabs>
          <w:tab w:val="num" w:pos="5760"/>
        </w:tabs>
        <w:ind w:left="5760" w:hanging="360"/>
      </w:pPr>
      <w:rPr>
        <w:rFonts w:ascii="Credit Suisse Type Light" w:hAnsi="Credit Suisse Type Light" w:hint="default"/>
      </w:rPr>
    </w:lvl>
    <w:lvl w:ilvl="8" w:tplc="32229A6A" w:tentative="1">
      <w:start w:val="1"/>
      <w:numFmt w:val="bullet"/>
      <w:lvlText w:val=""/>
      <w:lvlJc w:val="left"/>
      <w:pPr>
        <w:tabs>
          <w:tab w:val="num" w:pos="6480"/>
        </w:tabs>
        <w:ind w:left="6480" w:hanging="360"/>
      </w:pPr>
      <w:rPr>
        <w:rFonts w:ascii="Credit Suisse Type Light" w:hAnsi="Credit Suisse Type Light" w:hint="default"/>
      </w:rPr>
    </w:lvl>
  </w:abstractNum>
  <w:abstractNum w:abstractNumId="22" w15:restartNumberingAfterBreak="0">
    <w:nsid w:val="3FC246D0"/>
    <w:multiLevelType w:val="hybridMultilevel"/>
    <w:tmpl w:val="96BA0B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B14D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487035A7"/>
    <w:multiLevelType w:val="hybridMultilevel"/>
    <w:tmpl w:val="97447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743C67"/>
    <w:multiLevelType w:val="hybridMultilevel"/>
    <w:tmpl w:val="92984058"/>
    <w:lvl w:ilvl="0" w:tplc="E24C333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C4E2F"/>
    <w:multiLevelType w:val="multilevel"/>
    <w:tmpl w:val="6A88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E6112F"/>
    <w:multiLevelType w:val="multilevel"/>
    <w:tmpl w:val="EE4A1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1A916C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1F6121A"/>
    <w:multiLevelType w:val="multilevel"/>
    <w:tmpl w:val="4CDE4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3CC72BC"/>
    <w:multiLevelType w:val="hybridMultilevel"/>
    <w:tmpl w:val="334AE72A"/>
    <w:lvl w:ilvl="0" w:tplc="4C04BE62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C191A"/>
    <w:multiLevelType w:val="hybridMultilevel"/>
    <w:tmpl w:val="820C7238"/>
    <w:lvl w:ilvl="0" w:tplc="8E82BCE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 w15:restartNumberingAfterBreak="0">
    <w:nsid w:val="5E5829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F6E4B86"/>
    <w:multiLevelType w:val="singleLevel"/>
    <w:tmpl w:val="3E4C4B58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0086126"/>
    <w:multiLevelType w:val="hybridMultilevel"/>
    <w:tmpl w:val="3488BC24"/>
    <w:lvl w:ilvl="0" w:tplc="E24C333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95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8FC5CAA"/>
    <w:multiLevelType w:val="hybridMultilevel"/>
    <w:tmpl w:val="73D42E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D30CC5"/>
    <w:multiLevelType w:val="hybridMultilevel"/>
    <w:tmpl w:val="2230E0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F439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BFD1E7C"/>
    <w:multiLevelType w:val="hybridMultilevel"/>
    <w:tmpl w:val="80E6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24589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8622486"/>
    <w:multiLevelType w:val="hybridMultilevel"/>
    <w:tmpl w:val="ABF8C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6A33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99476D3"/>
    <w:multiLevelType w:val="hybridMultilevel"/>
    <w:tmpl w:val="C0A28392"/>
    <w:lvl w:ilvl="0" w:tplc="8E82BC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CE360A4"/>
    <w:multiLevelType w:val="hybridMultilevel"/>
    <w:tmpl w:val="9FCA9F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062CE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D7121BA"/>
    <w:multiLevelType w:val="hybridMultilevel"/>
    <w:tmpl w:val="0F7C67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5"/>
  </w:num>
  <w:num w:numId="3">
    <w:abstractNumId w:val="40"/>
  </w:num>
  <w:num w:numId="4">
    <w:abstractNumId w:val="13"/>
  </w:num>
  <w:num w:numId="5">
    <w:abstractNumId w:val="18"/>
  </w:num>
  <w:num w:numId="6">
    <w:abstractNumId w:val="38"/>
  </w:num>
  <w:num w:numId="7">
    <w:abstractNumId w:val="28"/>
  </w:num>
  <w:num w:numId="8">
    <w:abstractNumId w:val="42"/>
  </w:num>
  <w:num w:numId="9">
    <w:abstractNumId w:val="32"/>
  </w:num>
  <w:num w:numId="10">
    <w:abstractNumId w:val="11"/>
  </w:num>
  <w:num w:numId="11">
    <w:abstractNumId w:val="20"/>
  </w:num>
  <w:num w:numId="12">
    <w:abstractNumId w:val="33"/>
  </w:num>
  <w:num w:numId="13">
    <w:abstractNumId w:val="23"/>
  </w:num>
  <w:num w:numId="14">
    <w:abstractNumId w:val="22"/>
  </w:num>
  <w:num w:numId="15">
    <w:abstractNumId w:val="44"/>
  </w:num>
  <w:num w:numId="16">
    <w:abstractNumId w:val="35"/>
  </w:num>
  <w:num w:numId="17">
    <w:abstractNumId w:val="19"/>
  </w:num>
  <w:num w:numId="18">
    <w:abstractNumId w:val="41"/>
  </w:num>
  <w:num w:numId="19">
    <w:abstractNumId w:val="12"/>
  </w:num>
  <w:num w:numId="20">
    <w:abstractNumId w:val="30"/>
  </w:num>
  <w:num w:numId="21">
    <w:abstractNumId w:val="46"/>
  </w:num>
  <w:num w:numId="22">
    <w:abstractNumId w:val="15"/>
  </w:num>
  <w:num w:numId="23">
    <w:abstractNumId w:val="10"/>
  </w:num>
  <w:num w:numId="24">
    <w:abstractNumId w:val="14"/>
  </w:num>
  <w:num w:numId="25">
    <w:abstractNumId w:val="37"/>
  </w:num>
  <w:num w:numId="26">
    <w:abstractNumId w:val="25"/>
  </w:num>
  <w:num w:numId="27">
    <w:abstractNumId w:val="24"/>
  </w:num>
  <w:num w:numId="28">
    <w:abstractNumId w:val="36"/>
  </w:num>
  <w:num w:numId="29">
    <w:abstractNumId w:val="9"/>
  </w:num>
  <w:num w:numId="30">
    <w:abstractNumId w:val="34"/>
  </w:num>
  <w:num w:numId="31">
    <w:abstractNumId w:val="29"/>
  </w:num>
  <w:num w:numId="32">
    <w:abstractNumId w:val="17"/>
  </w:num>
  <w:num w:numId="33">
    <w:abstractNumId w:val="27"/>
  </w:num>
  <w:num w:numId="34">
    <w:abstractNumId w:val="3"/>
  </w:num>
  <w:num w:numId="35">
    <w:abstractNumId w:val="21"/>
  </w:num>
  <w:num w:numId="36">
    <w:abstractNumId w:val="6"/>
  </w:num>
  <w:num w:numId="37">
    <w:abstractNumId w:val="2"/>
  </w:num>
  <w:num w:numId="38">
    <w:abstractNumId w:val="31"/>
  </w:num>
  <w:num w:numId="39">
    <w:abstractNumId w:val="7"/>
  </w:num>
  <w:num w:numId="40">
    <w:abstractNumId w:val="43"/>
  </w:num>
  <w:num w:numId="41">
    <w:abstractNumId w:val="1"/>
  </w:num>
  <w:num w:numId="42">
    <w:abstractNumId w:val="8"/>
  </w:num>
  <w:num w:numId="43">
    <w:abstractNumId w:val="26"/>
  </w:num>
  <w:num w:numId="44">
    <w:abstractNumId w:val="39"/>
  </w:num>
  <w:num w:numId="45">
    <w:abstractNumId w:val="16"/>
  </w:num>
  <w:num w:numId="46">
    <w:abstractNumId w:val="5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09"/>
    <w:rsid w:val="000234E6"/>
    <w:rsid w:val="00023611"/>
    <w:rsid w:val="00024519"/>
    <w:rsid w:val="000543AC"/>
    <w:rsid w:val="00076D51"/>
    <w:rsid w:val="000C42EA"/>
    <w:rsid w:val="0013178D"/>
    <w:rsid w:val="00131AB7"/>
    <w:rsid w:val="00186681"/>
    <w:rsid w:val="0019298B"/>
    <w:rsid w:val="0019513F"/>
    <w:rsid w:val="001A0258"/>
    <w:rsid w:val="001D43D0"/>
    <w:rsid w:val="001E16B3"/>
    <w:rsid w:val="001E540E"/>
    <w:rsid w:val="00200D01"/>
    <w:rsid w:val="00207AB1"/>
    <w:rsid w:val="00226998"/>
    <w:rsid w:val="00231573"/>
    <w:rsid w:val="0023705A"/>
    <w:rsid w:val="002662E3"/>
    <w:rsid w:val="00293B9D"/>
    <w:rsid w:val="00304F93"/>
    <w:rsid w:val="0030508C"/>
    <w:rsid w:val="00311A15"/>
    <w:rsid w:val="00347A38"/>
    <w:rsid w:val="00352016"/>
    <w:rsid w:val="003927BB"/>
    <w:rsid w:val="00395434"/>
    <w:rsid w:val="003B010F"/>
    <w:rsid w:val="003B3E96"/>
    <w:rsid w:val="003C53FD"/>
    <w:rsid w:val="003F56CB"/>
    <w:rsid w:val="00400478"/>
    <w:rsid w:val="00416B4B"/>
    <w:rsid w:val="00495E65"/>
    <w:rsid w:val="004A0EC4"/>
    <w:rsid w:val="004B7440"/>
    <w:rsid w:val="00501365"/>
    <w:rsid w:val="00507785"/>
    <w:rsid w:val="00515D38"/>
    <w:rsid w:val="005245B9"/>
    <w:rsid w:val="00534C01"/>
    <w:rsid w:val="00545C42"/>
    <w:rsid w:val="005B1834"/>
    <w:rsid w:val="005C32A2"/>
    <w:rsid w:val="005D3CC4"/>
    <w:rsid w:val="005F2E99"/>
    <w:rsid w:val="00615814"/>
    <w:rsid w:val="00622F74"/>
    <w:rsid w:val="00654DA2"/>
    <w:rsid w:val="006658DA"/>
    <w:rsid w:val="00675896"/>
    <w:rsid w:val="006B15DC"/>
    <w:rsid w:val="006E1BC8"/>
    <w:rsid w:val="006E4455"/>
    <w:rsid w:val="00700B76"/>
    <w:rsid w:val="00712435"/>
    <w:rsid w:val="0073015F"/>
    <w:rsid w:val="00743097"/>
    <w:rsid w:val="007C16F5"/>
    <w:rsid w:val="007E67B5"/>
    <w:rsid w:val="00802825"/>
    <w:rsid w:val="00844CC0"/>
    <w:rsid w:val="00857371"/>
    <w:rsid w:val="00866E1B"/>
    <w:rsid w:val="00870138"/>
    <w:rsid w:val="00873615"/>
    <w:rsid w:val="008971D6"/>
    <w:rsid w:val="008C2B2E"/>
    <w:rsid w:val="008D0A93"/>
    <w:rsid w:val="008D4ABE"/>
    <w:rsid w:val="008D750B"/>
    <w:rsid w:val="00900253"/>
    <w:rsid w:val="0095233A"/>
    <w:rsid w:val="00970F7A"/>
    <w:rsid w:val="009A0BDD"/>
    <w:rsid w:val="009C318B"/>
    <w:rsid w:val="00A070C1"/>
    <w:rsid w:val="00A30234"/>
    <w:rsid w:val="00A45D3F"/>
    <w:rsid w:val="00A86667"/>
    <w:rsid w:val="00AC4E09"/>
    <w:rsid w:val="00AC5EC7"/>
    <w:rsid w:val="00AE35CE"/>
    <w:rsid w:val="00B22E1A"/>
    <w:rsid w:val="00B24680"/>
    <w:rsid w:val="00B31ACF"/>
    <w:rsid w:val="00B51A8B"/>
    <w:rsid w:val="00B60D56"/>
    <w:rsid w:val="00B721BF"/>
    <w:rsid w:val="00B83B43"/>
    <w:rsid w:val="00BA7DAA"/>
    <w:rsid w:val="00BB7420"/>
    <w:rsid w:val="00C0367C"/>
    <w:rsid w:val="00C13826"/>
    <w:rsid w:val="00C43EF3"/>
    <w:rsid w:val="00C82F5B"/>
    <w:rsid w:val="00C92F0A"/>
    <w:rsid w:val="00CA35B1"/>
    <w:rsid w:val="00CB6813"/>
    <w:rsid w:val="00CD7BAD"/>
    <w:rsid w:val="00D73E12"/>
    <w:rsid w:val="00DC3D69"/>
    <w:rsid w:val="00DC7C68"/>
    <w:rsid w:val="00DD3B77"/>
    <w:rsid w:val="00E40339"/>
    <w:rsid w:val="00E54297"/>
    <w:rsid w:val="00E97422"/>
    <w:rsid w:val="00EA1D03"/>
    <w:rsid w:val="00EB173B"/>
    <w:rsid w:val="00EC098E"/>
    <w:rsid w:val="00EC0D15"/>
    <w:rsid w:val="00EC28F4"/>
    <w:rsid w:val="00ED69E5"/>
    <w:rsid w:val="00EE0497"/>
    <w:rsid w:val="00F21C62"/>
    <w:rsid w:val="00F3067B"/>
    <w:rsid w:val="00F540FE"/>
    <w:rsid w:val="00F62B09"/>
    <w:rsid w:val="00F92365"/>
    <w:rsid w:val="00FB2BB1"/>
    <w:rsid w:val="00FB7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272EFAB"/>
  <w15:docId w15:val="{1B439F28-C235-4C5D-B8E1-E092D28C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D69"/>
  </w:style>
  <w:style w:type="paragraph" w:styleId="Heading1">
    <w:name w:val="heading 1"/>
    <w:basedOn w:val="Normal"/>
    <w:next w:val="Normal"/>
    <w:qFormat/>
    <w:rsid w:val="00DC3D69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DC3D69"/>
    <w:pPr>
      <w:keepNext/>
      <w:widowControl w:val="0"/>
      <w:tabs>
        <w:tab w:val="left" w:pos="-720"/>
      </w:tabs>
      <w:suppressAutoHyphens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3D69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qFormat/>
    <w:rsid w:val="00DC3D69"/>
    <w:pPr>
      <w:keepNext/>
      <w:widowControl w:val="0"/>
      <w:tabs>
        <w:tab w:val="left" w:pos="-720"/>
        <w:tab w:val="right" w:pos="540"/>
        <w:tab w:val="right" w:pos="810"/>
        <w:tab w:val="right" w:pos="990"/>
        <w:tab w:val="right" w:pos="1350"/>
        <w:tab w:val="right" w:pos="1800"/>
        <w:tab w:val="right" w:pos="2340"/>
      </w:tabs>
      <w:suppressAutoHyphens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C3D69"/>
    <w:pPr>
      <w:tabs>
        <w:tab w:val="left" w:pos="-720"/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</w:tabs>
      <w:suppressAutoHyphens/>
    </w:pPr>
    <w:rPr>
      <w:sz w:val="24"/>
    </w:rPr>
  </w:style>
  <w:style w:type="paragraph" w:customStyle="1" w:styleId="NameAndAddress">
    <w:name w:val="NameAndAddress"/>
    <w:basedOn w:val="Normal"/>
    <w:next w:val="Normal"/>
    <w:rsid w:val="00DC3D69"/>
    <w:rPr>
      <w:rFonts w:ascii="Arial" w:hAnsi="Arial"/>
      <w:i/>
      <w:sz w:val="24"/>
    </w:rPr>
  </w:style>
  <w:style w:type="paragraph" w:customStyle="1" w:styleId="HeaderAndSeparator">
    <w:name w:val="HeaderAndSeparator"/>
    <w:basedOn w:val="Normal"/>
    <w:next w:val="Normal"/>
    <w:rsid w:val="00DC3D69"/>
    <w:pPr>
      <w:pBdr>
        <w:top w:val="single" w:sz="6" w:space="6" w:color="auto"/>
        <w:bottom w:val="single" w:sz="6" w:space="6" w:color="auto"/>
      </w:pBdr>
      <w:spacing w:before="240" w:after="240"/>
      <w:jc w:val="center"/>
    </w:pPr>
    <w:rPr>
      <w:rFonts w:ascii="Arial" w:hAnsi="Arial"/>
      <w:smallCaps/>
      <w:spacing w:val="40"/>
      <w:sz w:val="32"/>
    </w:rPr>
  </w:style>
  <w:style w:type="paragraph" w:customStyle="1" w:styleId="CompanyNameAndAddress">
    <w:name w:val="CompanyNameAndAddress"/>
    <w:basedOn w:val="Normal"/>
    <w:next w:val="Normal"/>
    <w:rsid w:val="00DC3D69"/>
    <w:pPr>
      <w:tabs>
        <w:tab w:val="right" w:pos="8640"/>
      </w:tabs>
    </w:pPr>
    <w:rPr>
      <w:rFonts w:ascii="Arial" w:hAnsi="Arial"/>
      <w:sz w:val="24"/>
    </w:rPr>
  </w:style>
  <w:style w:type="paragraph" w:customStyle="1" w:styleId="Position">
    <w:name w:val="Position"/>
    <w:basedOn w:val="Normal"/>
    <w:rsid w:val="00DC3D69"/>
    <w:pPr>
      <w:ind w:left="720"/>
    </w:pPr>
    <w:rPr>
      <w:rFonts w:ascii="Arial" w:hAnsi="Arial"/>
      <w:i/>
      <w:sz w:val="24"/>
    </w:rPr>
  </w:style>
  <w:style w:type="paragraph" w:customStyle="1" w:styleId="ProjectNameAndAddress">
    <w:name w:val="ProjectNameAndAddress"/>
    <w:basedOn w:val="CompanyNameAndAddress"/>
    <w:rsid w:val="00DC3D69"/>
    <w:pPr>
      <w:tabs>
        <w:tab w:val="clear" w:pos="8640"/>
        <w:tab w:val="right" w:pos="8280"/>
      </w:tabs>
      <w:ind w:left="720"/>
    </w:pPr>
  </w:style>
  <w:style w:type="paragraph" w:customStyle="1" w:styleId="ProjectDescription">
    <w:name w:val="ProjectDescription"/>
    <w:basedOn w:val="ProjectNameAndAddress"/>
    <w:next w:val="Normal"/>
    <w:rsid w:val="00DC3D69"/>
    <w:rPr>
      <w:i/>
    </w:rPr>
  </w:style>
  <w:style w:type="paragraph" w:customStyle="1" w:styleId="Skills">
    <w:name w:val="Skills"/>
    <w:basedOn w:val="CompanyNameAndAddress"/>
    <w:rsid w:val="00DC3D69"/>
    <w:pPr>
      <w:tabs>
        <w:tab w:val="left" w:pos="2880"/>
      </w:tabs>
      <w:spacing w:before="120"/>
      <w:ind w:left="2880" w:hanging="2880"/>
    </w:pPr>
  </w:style>
  <w:style w:type="paragraph" w:styleId="BodyText">
    <w:name w:val="Body Text"/>
    <w:basedOn w:val="Normal"/>
    <w:rsid w:val="00DC3D69"/>
    <w:pPr>
      <w:jc w:val="both"/>
    </w:pPr>
    <w:rPr>
      <w:sz w:val="24"/>
    </w:rPr>
  </w:style>
  <w:style w:type="paragraph" w:styleId="BodyTextIndent">
    <w:name w:val="Body Text Indent"/>
    <w:basedOn w:val="Normal"/>
    <w:rsid w:val="00DC3D69"/>
    <w:pPr>
      <w:ind w:left="720"/>
    </w:pPr>
  </w:style>
  <w:style w:type="character" w:styleId="Hyperlink">
    <w:name w:val="Hyperlink"/>
    <w:basedOn w:val="DefaultParagraphFont"/>
    <w:rsid w:val="00DC3D69"/>
    <w:rPr>
      <w:color w:val="0000FF"/>
      <w:u w:val="single"/>
    </w:rPr>
  </w:style>
  <w:style w:type="character" w:styleId="FollowedHyperlink">
    <w:name w:val="FollowedHyperlink"/>
    <w:basedOn w:val="DefaultParagraphFont"/>
    <w:rsid w:val="00DC3D69"/>
    <w:rPr>
      <w:color w:val="800080"/>
      <w:u w:val="single"/>
    </w:rPr>
  </w:style>
  <w:style w:type="paragraph" w:styleId="NormalWeb">
    <w:name w:val="Normal (Web)"/>
    <w:basedOn w:val="Normal"/>
    <w:rsid w:val="00DC3D6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semiHidden/>
    <w:rsid w:val="00DC3D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24519"/>
    <w:pPr>
      <w:tabs>
        <w:tab w:val="center" w:pos="4680"/>
        <w:tab w:val="right" w:pos="9360"/>
      </w:tabs>
    </w:pPr>
  </w:style>
  <w:style w:type="paragraph" w:styleId="DocumentMap">
    <w:name w:val="Document Map"/>
    <w:basedOn w:val="Normal"/>
    <w:semiHidden/>
    <w:rsid w:val="00DC3D69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024519"/>
  </w:style>
  <w:style w:type="paragraph" w:styleId="Footer">
    <w:name w:val="footer"/>
    <w:basedOn w:val="Normal"/>
    <w:link w:val="FooterChar"/>
    <w:rsid w:val="000245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4519"/>
  </w:style>
  <w:style w:type="table" w:styleId="TableGrid">
    <w:name w:val="Table Grid"/>
    <w:basedOn w:val="TableNormal"/>
    <w:rsid w:val="008D4A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lassic2">
    <w:name w:val="Table Classic 2"/>
    <w:basedOn w:val="TableNormal"/>
    <w:rsid w:val="008D4AB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D4AB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CharAttribute7">
    <w:name w:val="CharAttribute7"/>
    <w:rsid w:val="00675896"/>
    <w:rPr>
      <w:rFonts w:ascii="Calibri" w:eastAsia="Trebuchet MS" w:hAnsi="Trebuchet MS"/>
    </w:rPr>
  </w:style>
  <w:style w:type="character" w:customStyle="1" w:styleId="CharAttribute0">
    <w:name w:val="CharAttribute0"/>
    <w:rsid w:val="00675896"/>
    <w:rPr>
      <w:rFonts w:ascii="Trebuchet MS" w:eastAsia="Trebuchet MS" w:hAnsi="Trebuchet MS"/>
      <w:sz w:val="28"/>
    </w:rPr>
  </w:style>
  <w:style w:type="character" w:customStyle="1" w:styleId="CharAttribute1">
    <w:name w:val="CharAttribute1"/>
    <w:rsid w:val="00675896"/>
    <w:rPr>
      <w:rFonts w:ascii="Trebuchet MS" w:eastAsia="Trebuchet MS" w:hAnsi="Trebuchet MS"/>
    </w:rPr>
  </w:style>
  <w:style w:type="paragraph" w:styleId="ListParagraph">
    <w:name w:val="List Paragraph"/>
    <w:basedOn w:val="Normal"/>
    <w:uiPriority w:val="34"/>
    <w:qFormat/>
    <w:rsid w:val="0067589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customStyle="1" w:styleId="DefaultTable">
    <w:name w:val="Default Table"/>
    <w:rsid w:val="00675896"/>
    <w:rPr>
      <w:rFonts w:eastAsia="Batang"/>
      <w:lang w:val="en-IN"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1">
    <w:name w:val="ParaAttribute1"/>
    <w:rsid w:val="00675896"/>
    <w:pPr>
      <w:widowControl w:val="0"/>
      <w:wordWrap w:val="0"/>
    </w:pPr>
    <w:rPr>
      <w:rFonts w:eastAsia="Batang"/>
      <w:lang w:val="en-IN" w:eastAsia="en-IN"/>
    </w:rPr>
  </w:style>
  <w:style w:type="paragraph" w:customStyle="1" w:styleId="ParaAttribute13">
    <w:name w:val="ParaAttribute13"/>
    <w:rsid w:val="00675896"/>
    <w:pPr>
      <w:widowControl w:val="0"/>
      <w:wordWrap w:val="0"/>
    </w:pPr>
    <w:rPr>
      <w:rFonts w:eastAsia="Batang"/>
      <w:lang w:val="en-IN" w:eastAsia="en-IN"/>
    </w:rPr>
  </w:style>
  <w:style w:type="paragraph" w:customStyle="1" w:styleId="ParaAttribute24">
    <w:name w:val="ParaAttribute24"/>
    <w:rsid w:val="00675896"/>
    <w:pPr>
      <w:keepNext/>
      <w:keepLines/>
      <w:widowControl w:val="0"/>
      <w:wordWrap w:val="0"/>
    </w:pPr>
    <w:rPr>
      <w:rFonts w:eastAsia="Batang"/>
      <w:lang w:val="en-IN" w:eastAsia="en-IN"/>
    </w:rPr>
  </w:style>
  <w:style w:type="character" w:customStyle="1" w:styleId="CharAttribute11">
    <w:name w:val="CharAttribute11"/>
    <w:rsid w:val="00675896"/>
    <w:rPr>
      <w:rFonts w:ascii="Calibri" w:eastAsia="Trebuchet MS" w:hAnsi="Trebuchet MS"/>
      <w:b/>
    </w:rPr>
  </w:style>
  <w:style w:type="character" w:customStyle="1" w:styleId="CharAttribute14">
    <w:name w:val="CharAttribute14"/>
    <w:rsid w:val="00675896"/>
    <w:rPr>
      <w:rFonts w:ascii="Trebuchet MS" w:eastAsia="Trebuchet MS" w:hAnsi="Trebuchet MS"/>
      <w:b/>
    </w:rPr>
  </w:style>
  <w:style w:type="character" w:customStyle="1" w:styleId="CharAttribute32">
    <w:name w:val="CharAttribute32"/>
    <w:rsid w:val="00675896"/>
    <w:rPr>
      <w:rFonts w:ascii="Trebuchet MS" w:eastAsia="Trebuchet MS" w:hAnsi="Trebuchet MS"/>
      <w:b/>
      <w:u w:val="single"/>
    </w:rPr>
  </w:style>
  <w:style w:type="character" w:customStyle="1" w:styleId="WW8Num9z0">
    <w:name w:val="WW8Num9z0"/>
    <w:rsid w:val="00515D38"/>
    <w:rPr>
      <w:rFonts w:ascii="Wingdings" w:hAnsi="Wingdings"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ESUM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1FA71-160B-4524-B733-56ED3E31F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RESUME1</Template>
  <TotalTime>158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 CHAND</vt:lpstr>
    </vt:vector>
  </TitlesOfParts>
  <Company>Mindlance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 CHAND</dc:title>
  <dc:creator>ctsuser</dc:creator>
  <cp:lastModifiedBy>Nema, Richa (Cognizant)</cp:lastModifiedBy>
  <cp:revision>25</cp:revision>
  <cp:lastPrinted>2008-01-17T12:33:00Z</cp:lastPrinted>
  <dcterms:created xsi:type="dcterms:W3CDTF">2019-12-03T08:48:00Z</dcterms:created>
  <dcterms:modified xsi:type="dcterms:W3CDTF">2020-11-05T19:46:00Z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Prop12DataClass+304a34c9-5b17-4e2a-bdc3-dec6a43f35e7">
    <vt:lpwstr>v=1.2&gt;I=304a34c9-5b17-4e2a-bdc3-dec6a43f35e7&amp;N=Unrestricted&amp;V=1.3&amp;U=S-1-5-21-1828601920-3511188894-431489442-597857&amp;D=Anasuna%2c+Dnyaneshwar+(MICP+35)+CWR&amp;A=Associated&amp;H=False</vt:lpwstr>
  </property>
  <property fmtid="{D5CDD505-2E9C-101B-9397-08002B2CF9AE}" pid="3" name="Classification">
    <vt:lpwstr>Unrestricted</vt:lpwstr>
  </property>
  <property fmtid="{D5CDD505-2E9C-101B-9397-08002B2CF9AE}" pid="4" name="_NewReviewCycle">
    <vt:lpwstr/>
  </property>
</Properties>
</file>